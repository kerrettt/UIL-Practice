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7E" w:rsidRDefault="00C9227E" w:rsidP="00C9227E">
      <w:pPr>
        <w:jc w:val="center"/>
        <w:rPr>
          <w:sz w:val="18"/>
        </w:rPr>
      </w:pPr>
      <w:r>
        <w:rPr>
          <w:sz w:val="18"/>
        </w:rPr>
        <w:t>Computer Science Contest #1718-1</w:t>
      </w:r>
      <w:r w:rsidR="00DE2986">
        <w:rPr>
          <w:sz w:val="18"/>
        </w:rPr>
        <w:t>4</w:t>
      </w:r>
      <w:r>
        <w:rPr>
          <w:sz w:val="18"/>
        </w:rPr>
        <w:fldChar w:fldCharType="begin"/>
      </w:r>
      <w:r>
        <w:rPr>
          <w:sz w:val="18"/>
        </w:rPr>
        <w:instrText xml:space="preserve"> test#</w:instrText>
      </w:r>
      <w:r>
        <w:rPr>
          <w:sz w:val="18"/>
        </w:rPr>
        <w:fldChar w:fldCharType="end"/>
      </w:r>
      <w:r>
        <w:rPr>
          <w:sz w:val="18"/>
        </w:rPr>
        <w:t xml:space="preserve">       </w:t>
      </w:r>
      <w:r w:rsidR="00DE2986">
        <w:rPr>
          <w:sz w:val="18"/>
        </w:rPr>
        <w:t>February 24</w:t>
      </w:r>
      <w:r>
        <w:rPr>
          <w:sz w:val="18"/>
        </w:rPr>
        <w:t>, 2018</w:t>
      </w:r>
    </w:p>
    <w:p w:rsidR="00C9227E" w:rsidRDefault="00C9227E" w:rsidP="00C9227E">
      <w:pPr>
        <w:jc w:val="center"/>
        <w:rPr>
          <w:sz w:val="16"/>
        </w:rPr>
      </w:pPr>
    </w:p>
    <w:p w:rsidR="00C9227E" w:rsidRDefault="00C9227E" w:rsidP="00C9227E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"/>
          <w:tab w:val="left" w:pos="180"/>
        </w:tabs>
        <w:ind w:left="187" w:right="446"/>
        <w:jc w:val="both"/>
        <w:rPr>
          <w:b/>
          <w:sz w:val="18"/>
        </w:rPr>
      </w:pPr>
      <w:r>
        <w:rPr>
          <w:sz w:val="18"/>
        </w:rPr>
        <w:t xml:space="preserve">Note: Correct responses are based on Java, </w:t>
      </w:r>
      <w:r>
        <w:rPr>
          <w:b/>
          <w:sz w:val="18"/>
        </w:rPr>
        <w:t>J2sdk v 1.8.x</w:t>
      </w:r>
      <w:r>
        <w:rPr>
          <w:sz w:val="18"/>
        </w:rPr>
        <w:t>, fr</w:t>
      </w:r>
      <w:r>
        <w:rPr>
          <w:sz w:val="20"/>
        </w:rPr>
        <w:t>om</w:t>
      </w:r>
      <w:r>
        <w:rPr>
          <w:sz w:val="18"/>
        </w:rPr>
        <w:t xml:space="preserve"> Sun Microsystems, Inc. All provided code segments are intended to be syntactically correct, unless otherwise stated (i. e. </w:t>
      </w:r>
      <w:r>
        <w:rPr>
          <w:rFonts w:ascii="Courier New" w:hAnsi="Courier New"/>
          <w:sz w:val="18"/>
        </w:rPr>
        <w:t xml:space="preserve">error </w:t>
      </w:r>
      <w:r>
        <w:rPr>
          <w:sz w:val="18"/>
        </w:rPr>
        <w:t xml:space="preserve">is an answer choice) and any necessary Java 2 Standard Packages have been imported. Ignore any typographical errors and assume any undefined variables are defined as used. </w:t>
      </w:r>
      <w:r>
        <w:rPr>
          <w:b/>
          <w:sz w:val="18"/>
        </w:rPr>
        <w:t xml:space="preserve">For all output statements, assume that the System class has been statically imported…    </w:t>
      </w:r>
      <w:r>
        <w:rPr>
          <w:b/>
          <w:i/>
          <w:sz w:val="18"/>
        </w:rPr>
        <w:t>import static java.lang.System.*;</w:t>
      </w:r>
    </w:p>
    <w:p w:rsidR="007B4026" w:rsidRPr="00AC385E" w:rsidRDefault="007B4026">
      <w:pPr>
        <w:tabs>
          <w:tab w:val="clear" w:pos="432"/>
          <w:tab w:val="clear" w:pos="720"/>
          <w:tab w:val="clear" w:pos="1008"/>
          <w:tab w:val="clear" w:pos="2880"/>
        </w:tabs>
        <w:rPr>
          <w:sz w:val="16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7B4026" w:rsidRPr="00AC385E" w:rsidTr="00AB7E26">
        <w:trPr>
          <w:cantSplit/>
          <w:trHeight w:val="973"/>
        </w:trPr>
        <w:tc>
          <w:tcPr>
            <w:tcW w:w="10638" w:type="dxa"/>
            <w:gridSpan w:val="2"/>
          </w:tcPr>
          <w:p w:rsidR="007B4026" w:rsidRPr="00AC385E" w:rsidRDefault="007B402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0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1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smallCaps/>
                <w:color w:val="FFFFFF"/>
                <w:sz w:val="16"/>
              </w:rPr>
              <w:t xml:space="preserve"> </w:t>
            </w:r>
          </w:p>
          <w:p w:rsidR="007B4026" w:rsidRPr="00AC385E" w:rsidRDefault="007B4026" w:rsidP="00E87C2A">
            <w:pPr>
              <w:tabs>
                <w:tab w:val="clear" w:pos="432"/>
                <w:tab w:val="clear" w:pos="720"/>
                <w:tab w:val="clear" w:pos="1008"/>
                <w:tab w:val="clear" w:pos="288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</w:rPr>
            </w:pPr>
            <w:r w:rsidRPr="00AC385E">
              <w:rPr>
                <w:rFonts w:ascii="Courier New" w:hAnsi="Courier New" w:cs="Courier New"/>
                <w:sz w:val="22"/>
                <w:vertAlign w:val="subscript"/>
              </w:rPr>
              <w:t xml:space="preserve"> </w:t>
            </w:r>
            <w:r w:rsidR="00E87C2A" w:rsidRPr="00AC385E">
              <w:rPr>
                <w:sz w:val="22"/>
              </w:rPr>
              <w:t xml:space="preserve">What is </w:t>
            </w:r>
            <w:r w:rsidR="001A2AAD" w:rsidRPr="00AC385E">
              <w:rPr>
                <w:sz w:val="22"/>
              </w:rPr>
              <w:t xml:space="preserve">  </w:t>
            </w:r>
            <w:r w:rsidR="000223FF" w:rsidRPr="00AC385E">
              <w:rPr>
                <w:rFonts w:ascii="Courier New" w:hAnsi="Courier New" w:cs="Courier New"/>
                <w:sz w:val="22"/>
              </w:rPr>
              <w:t>AC</w:t>
            </w:r>
            <w:r w:rsidR="000223FF" w:rsidRPr="00AC385E">
              <w:rPr>
                <w:rFonts w:ascii="Courier New" w:hAnsi="Courier New" w:cs="Courier New"/>
                <w:vertAlign w:val="subscript"/>
              </w:rPr>
              <w:t>16</w:t>
            </w:r>
            <w:r w:rsidR="001A2AAD" w:rsidRPr="00AC385E">
              <w:rPr>
                <w:rFonts w:ascii="Courier New" w:hAnsi="Courier New" w:cs="Courier New"/>
                <w:vertAlign w:val="subscript"/>
              </w:rPr>
              <w:t xml:space="preserve">  </w:t>
            </w:r>
            <w:r w:rsidR="000223FF" w:rsidRPr="00AC385E">
              <w:rPr>
                <w:sz w:val="22"/>
              </w:rPr>
              <w:t>+</w:t>
            </w:r>
            <w:r w:rsidR="001A2AAD" w:rsidRPr="00AC385E">
              <w:rPr>
                <w:rFonts w:ascii="Courier New" w:hAnsi="Courier New" w:cs="Courier New"/>
                <w:vertAlign w:val="subscript"/>
              </w:rPr>
              <w:t xml:space="preserve">  </w:t>
            </w:r>
            <w:r w:rsidR="000223FF" w:rsidRPr="00AC385E">
              <w:rPr>
                <w:rFonts w:ascii="Courier New" w:hAnsi="Courier New" w:cs="Courier New"/>
                <w:sz w:val="22"/>
              </w:rPr>
              <w:t>214</w:t>
            </w:r>
            <w:r w:rsidR="000223FF" w:rsidRPr="00AC385E">
              <w:rPr>
                <w:rFonts w:ascii="Courier New" w:hAnsi="Courier New" w:cs="Courier New"/>
                <w:vertAlign w:val="subscript"/>
              </w:rPr>
              <w:t>8</w:t>
            </w:r>
            <w:r w:rsidR="001A2AAD" w:rsidRPr="00AC385E">
              <w:rPr>
                <w:rFonts w:ascii="Courier New" w:hAnsi="Courier New" w:cs="Courier New"/>
                <w:sz w:val="20"/>
              </w:rPr>
              <w:t xml:space="preserve"> </w:t>
            </w:r>
            <w:r w:rsidR="001A2AAD" w:rsidRPr="00AC385E">
              <w:rPr>
                <w:sz w:val="22"/>
                <w:szCs w:val="22"/>
              </w:rPr>
              <w:t>?</w:t>
            </w:r>
          </w:p>
          <w:p w:rsidR="007B4026" w:rsidRPr="00AC385E" w:rsidRDefault="007B4026" w:rsidP="0021065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2340"/>
                <w:tab w:val="left" w:pos="2610"/>
                <w:tab w:val="left" w:pos="4050"/>
                <w:tab w:val="left" w:pos="4320"/>
                <w:tab w:val="left" w:pos="6390"/>
                <w:tab w:val="left" w:pos="6690"/>
                <w:tab w:val="left" w:pos="8550"/>
                <w:tab w:val="left" w:pos="8820"/>
              </w:tabs>
              <w:spacing w:after="80"/>
              <w:rPr>
                <w:rFonts w:ascii="Courier New" w:hAnsi="Courier New"/>
                <w:sz w:val="20"/>
              </w:rPr>
            </w:pPr>
            <w:r w:rsidRPr="00AC385E">
              <w:rPr>
                <w:sz w:val="20"/>
              </w:rPr>
              <w:t>A.</w:t>
            </w:r>
            <w:r w:rsidR="004B34BB" w:rsidRPr="00AC385E">
              <w:rPr>
                <w:sz w:val="20"/>
              </w:rPr>
              <w:tab/>
            </w:r>
            <w:r w:rsidR="000223FF" w:rsidRPr="00AC385E">
              <w:rPr>
                <w:rFonts w:ascii="Courier New" w:hAnsi="Courier New" w:cs="Courier New"/>
                <w:sz w:val="20"/>
              </w:rPr>
              <w:t>310</w:t>
            </w:r>
            <w:r w:rsidR="000223FF" w:rsidRPr="00AC385E">
              <w:rPr>
                <w:rFonts w:ascii="Courier New" w:hAnsi="Courier New" w:cs="Courier New"/>
                <w:vertAlign w:val="subscript"/>
              </w:rPr>
              <w:t>10</w: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begin"/>
            </w:r>
            <w:r w:rsidRPr="00AC385E">
              <w:rPr>
                <w:rFonts w:ascii="Courier New" w:hAnsi="Courier New" w:cs="Courier New"/>
                <w:vertAlign w:val="subscript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end"/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 xml:space="preserve">B. </w:t>
            </w:r>
            <w:r w:rsidR="004B34BB" w:rsidRPr="00AC385E">
              <w:rPr>
                <w:sz w:val="20"/>
              </w:rPr>
              <w:tab/>
            </w:r>
            <w:r w:rsidR="000223FF" w:rsidRPr="00AC385E">
              <w:rPr>
                <w:rFonts w:ascii="Courier New" w:hAnsi="Courier New" w:cs="Courier New"/>
                <w:sz w:val="20"/>
              </w:rPr>
              <w:t>100000</w:t>
            </w:r>
            <w:r w:rsidR="000223FF" w:rsidRPr="00AC385E">
              <w:rPr>
                <w:rFonts w:ascii="Courier New" w:hAnsi="Courier New" w:cs="Courier New"/>
                <w:vertAlign w:val="subscript"/>
              </w:rPr>
              <w:t>2</w: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begin"/>
            </w:r>
            <w:r w:rsidRPr="00AC385E">
              <w:rPr>
                <w:rFonts w:ascii="Courier New" w:hAnsi="Courier New" w:cs="Courier New"/>
                <w:vertAlign w:val="subscript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end"/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="004B34BB" w:rsidRPr="00AC385E">
              <w:rPr>
                <w:sz w:val="20"/>
              </w:rPr>
              <w:tab/>
            </w:r>
            <w:r w:rsidR="000223FF" w:rsidRPr="00AC385E">
              <w:rPr>
                <w:rFonts w:ascii="Courier New" w:hAnsi="Courier New" w:cs="Courier New"/>
                <w:sz w:val="20"/>
              </w:rPr>
              <w:t>456</w:t>
            </w:r>
            <w:r w:rsidR="000223FF" w:rsidRPr="00AC385E">
              <w:rPr>
                <w:rFonts w:ascii="Courier New" w:hAnsi="Courier New" w:cs="Courier New"/>
                <w:vertAlign w:val="subscript"/>
              </w:rPr>
              <w:t>8</w: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begin"/>
            </w:r>
            <w:r w:rsidRPr="00AC385E">
              <w:rPr>
                <w:rFonts w:ascii="Courier New" w:hAnsi="Courier New" w:cs="Courier New"/>
                <w:vertAlign w:val="subscript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end"/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="004B34BB" w:rsidRPr="00AC385E">
              <w:rPr>
                <w:sz w:val="20"/>
              </w:rPr>
              <w:tab/>
            </w:r>
            <w:r w:rsidR="00210650" w:rsidRPr="00AC385E">
              <w:rPr>
                <w:rFonts w:ascii="Courier New" w:hAnsi="Courier New" w:cs="Courier New"/>
                <w:sz w:val="20"/>
              </w:rPr>
              <w:t>1001100</w:t>
            </w:r>
            <w:r w:rsidR="00210650" w:rsidRPr="00AC385E">
              <w:rPr>
                <w:rFonts w:ascii="Courier New" w:hAnsi="Courier New" w:cs="Courier New"/>
                <w:vertAlign w:val="subscript"/>
              </w:rPr>
              <w:t>2</w: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begin"/>
            </w:r>
            <w:r w:rsidRPr="00AC385E">
              <w:rPr>
                <w:rFonts w:ascii="Courier New" w:hAnsi="Courier New" w:cs="Courier New"/>
                <w:vertAlign w:val="subscript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end"/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="004B34BB" w:rsidRPr="00AC385E">
              <w:rPr>
                <w:sz w:val="20"/>
              </w:rPr>
              <w:tab/>
            </w:r>
            <w:r w:rsidR="000223FF" w:rsidRPr="00AC385E">
              <w:rPr>
                <w:rFonts w:ascii="Courier New" w:hAnsi="Courier New" w:cs="Courier New"/>
                <w:sz w:val="20"/>
              </w:rPr>
              <w:t>138</w:t>
            </w:r>
            <w:r w:rsidR="000223FF" w:rsidRPr="00AC385E">
              <w:rPr>
                <w:rFonts w:ascii="Courier New" w:hAnsi="Courier New" w:cs="Courier New"/>
                <w:vertAlign w:val="subscript"/>
              </w:rPr>
              <w:t>16</w: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begin"/>
            </w:r>
            <w:r w:rsidRPr="00AC385E">
              <w:rPr>
                <w:rFonts w:ascii="Courier New" w:hAnsi="Courier New" w:cs="Courier New"/>
                <w:vertAlign w:val="subscript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vertAlign w:val="subscript"/>
              </w:rPr>
              <w:fldChar w:fldCharType="end"/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  <w:tr w:rsidR="007B4026" w:rsidRPr="00AC385E" w:rsidTr="00AB7E26">
        <w:trPr>
          <w:cantSplit/>
        </w:trPr>
        <w:tc>
          <w:tcPr>
            <w:tcW w:w="5868" w:type="dxa"/>
          </w:tcPr>
          <w:p w:rsidR="007B4026" w:rsidRPr="00AC385E" w:rsidRDefault="007B402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7B4026" w:rsidRPr="00AC385E" w:rsidRDefault="000919C9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7B4026" w:rsidRPr="00AC385E" w:rsidRDefault="007B4026" w:rsidP="00FD7D5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="004B34BB" w:rsidRPr="00AC385E">
              <w:rPr>
                <w:sz w:val="20"/>
              </w:rPr>
              <w:tab/>
            </w:r>
            <w:r w:rsidR="00FD7D5A" w:rsidRPr="00AC385E">
              <w:rPr>
                <w:rFonts w:ascii="Courier New" w:hAnsi="Courier New" w:cs="Courier New"/>
                <w:sz w:val="20"/>
              </w:rPr>
              <w:t>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="004B34BB" w:rsidRPr="00AC385E">
              <w:rPr>
                <w:sz w:val="20"/>
              </w:rPr>
              <w:tab/>
            </w:r>
            <w:r w:rsidR="00210650" w:rsidRPr="00AC385E">
              <w:rPr>
                <w:rFonts w:ascii="Courier New" w:hAnsi="Courier New" w:cs="Courier New"/>
                <w:sz w:val="20"/>
              </w:rPr>
              <w:t>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="004B34BB" w:rsidRPr="00AC385E">
              <w:rPr>
                <w:sz w:val="20"/>
              </w:rPr>
              <w:tab/>
            </w:r>
            <w:r w:rsidR="00FD7D5A" w:rsidRPr="00AC385E">
              <w:rPr>
                <w:rFonts w:ascii="Courier New" w:hAnsi="Courier New" w:cs="Courier New"/>
                <w:sz w:val="20"/>
              </w:rPr>
              <w:t>32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="004B34BB" w:rsidRPr="00AC385E">
              <w:rPr>
                <w:sz w:val="20"/>
              </w:rPr>
              <w:tab/>
            </w:r>
            <w:r w:rsidR="00FD7D5A" w:rsidRPr="00AC385E">
              <w:rPr>
                <w:rFonts w:ascii="Courier New" w:hAnsi="Courier New" w:cs="Courier New"/>
                <w:sz w:val="20"/>
              </w:rPr>
              <w:t>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="004B34BB" w:rsidRPr="00AC385E">
              <w:rPr>
                <w:sz w:val="20"/>
              </w:rPr>
              <w:tab/>
            </w:r>
            <w:r w:rsidR="00FD7D5A" w:rsidRPr="00AC385E">
              <w:rPr>
                <w:rFonts w:ascii="Courier New" w:hAnsi="Courier New" w:cs="Courier New"/>
                <w:sz w:val="20"/>
              </w:rPr>
              <w:t>1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7B4026" w:rsidRPr="00AC385E" w:rsidRDefault="00210650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out.println(6+53/2%3);</w:t>
            </w:r>
          </w:p>
        </w:tc>
      </w:tr>
      <w:tr w:rsidR="004B34BB" w:rsidRPr="00AC385E" w:rsidTr="00AB7E26">
        <w:trPr>
          <w:trHeight w:val="1081"/>
        </w:trPr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919C9" w:rsidRPr="00AC385E" w:rsidRDefault="000919C9" w:rsidP="000919C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850E36" w:rsidRPr="00AC385E" w:rsidRDefault="004B34BB" w:rsidP="00850E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850E36" w:rsidRPr="00AC385E">
              <w:rPr>
                <w:rFonts w:ascii="Courier New" w:hAnsi="Courier New" w:cs="Courier New"/>
                <w:sz w:val="20"/>
              </w:rPr>
              <w:t>For   6 Items: 67.3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850E36" w:rsidRPr="00AC385E" w:rsidRDefault="004B34BB" w:rsidP="00850E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B.</w:t>
            </w:r>
            <w:r w:rsidRPr="00AC385E">
              <w:rPr>
                <w:sz w:val="20"/>
              </w:rPr>
              <w:tab/>
            </w:r>
            <w:r w:rsidR="00850E36" w:rsidRPr="00AC385E">
              <w:rPr>
                <w:rFonts w:ascii="Courier New" w:hAnsi="Courier New" w:cs="Courier New"/>
                <w:sz w:val="20"/>
              </w:rPr>
              <w:t>For   6 Items: $67.27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850E36" w:rsidRPr="00AC385E" w:rsidRDefault="004B34BB" w:rsidP="00850E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850E36" w:rsidRPr="00AC385E">
              <w:rPr>
                <w:rFonts w:ascii="Courier New" w:hAnsi="Courier New" w:cs="Courier New"/>
                <w:sz w:val="20"/>
              </w:rPr>
              <w:t>For 6 Items: 67.27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850E36" w:rsidRPr="00AC385E" w:rsidRDefault="004B34BB" w:rsidP="00850E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D.</w:t>
            </w:r>
            <w:r w:rsidRPr="00AC385E">
              <w:rPr>
                <w:sz w:val="20"/>
              </w:rPr>
              <w:tab/>
            </w:r>
            <w:r w:rsidR="00850E36" w:rsidRPr="00AC385E">
              <w:rPr>
                <w:rFonts w:ascii="Courier New" w:hAnsi="Courier New" w:cs="Courier New"/>
                <w:sz w:val="20"/>
              </w:rPr>
              <w:t>For 6 Items: 67.2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850E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850E36" w:rsidRPr="00AC385E">
              <w:rPr>
                <w:rFonts w:ascii="Courier New" w:hAnsi="Courier New" w:cs="Courier New"/>
                <w:sz w:val="20"/>
              </w:rPr>
              <w:t>For   6 Items: 67.268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850E36" w:rsidRPr="00AC385E" w:rsidRDefault="00850E36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out.printf("For %3d %s: %.1f", 6, </w:t>
            </w:r>
          </w:p>
          <w:p w:rsidR="004B34BB" w:rsidRPr="00AC385E" w:rsidRDefault="00850E36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       "Items", 67.268);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4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919C9" w:rsidRPr="00AC385E" w:rsidRDefault="000919C9" w:rsidP="000919C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B64F2A" w:rsidRPr="00AC385E" w:rsidRDefault="004B34BB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B64F2A" w:rsidRPr="00AC385E">
              <w:rPr>
                <w:rFonts w:ascii="Courier New" w:hAnsi="Courier New"/>
                <w:sz w:val="20"/>
              </w:rPr>
              <w:t>ELIZABETH BENNET</w:t>
            </w:r>
            <w:r w:rsidR="00B64F2A" w:rsidRPr="00AC385E">
              <w:rPr>
                <w:rFonts w:ascii="Courier New" w:hAnsi="Courier New" w:cs="Courier New"/>
                <w:sz w:val="20"/>
              </w:rPr>
              <w:t xml:space="preserve"> 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B64F2A" w:rsidRPr="00AC385E">
              <w:rPr>
                <w:rFonts w:ascii="Courier New" w:hAnsi="Courier New"/>
                <w:sz w:val="20"/>
              </w:rPr>
              <w:t>BKTH BENNET</w:t>
            </w:r>
            <w:r w:rsidR="00B64F2A" w:rsidRPr="00AC385E">
              <w:rPr>
                <w:rFonts w:ascii="Courier New" w:hAnsi="Courier New" w:cs="Courier New"/>
                <w:sz w:val="20"/>
              </w:rPr>
              <w:t xml:space="preserve">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  <w:p w:rsidR="00B64F2A" w:rsidRPr="00AC385E" w:rsidRDefault="004B34BB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B64F2A" w:rsidRPr="00AC385E">
              <w:rPr>
                <w:rFonts w:ascii="Courier New" w:hAnsi="Courier New"/>
                <w:sz w:val="20"/>
              </w:rPr>
              <w:t xml:space="preserve">KLIZABKTH BKNNKT  </w:t>
            </w:r>
            <w:r w:rsidR="00B64F2A" w:rsidRPr="00AC385E">
              <w:rPr>
                <w:rFonts w:ascii="Courier New" w:hAnsi="Courier New" w:cs="Courier New"/>
                <w:sz w:val="20"/>
              </w:rPr>
              <w:t xml:space="preserve">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B64F2A" w:rsidRPr="00AC385E">
              <w:rPr>
                <w:rFonts w:ascii="Courier New" w:hAnsi="Courier New"/>
                <w:sz w:val="20"/>
              </w:rPr>
              <w:t>BKTH BKNNKT</w:t>
            </w:r>
            <w:r w:rsidR="00B64F2A" w:rsidRPr="00AC385E">
              <w:rPr>
                <w:rFonts w:ascii="Courier New" w:hAnsi="Courier New" w:cs="Courier New"/>
                <w:sz w:val="20"/>
              </w:rPr>
              <w:t xml:space="preserve">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  <w:p w:rsidR="004B34BB" w:rsidRPr="00AC385E" w:rsidRDefault="004B34BB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B64F2A" w:rsidRPr="00AC385E">
              <w:rPr>
                <w:rFonts w:ascii="Courier New" w:hAnsi="Courier New"/>
                <w:sz w:val="20"/>
              </w:rPr>
              <w:t>KLIZABETH BENNET</w:t>
            </w:r>
            <w:r w:rsidR="00B64F2A" w:rsidRPr="00AC385E">
              <w:rPr>
                <w:rFonts w:ascii="Courier New" w:hAnsi="Courier New" w:cs="Courier New"/>
                <w:sz w:val="20"/>
              </w:rPr>
              <w:t xml:space="preserve">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B64F2A" w:rsidRPr="00AC385E" w:rsidRDefault="00B64F2A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String s1 = "ELIZABETH BENNET";</w:t>
            </w:r>
          </w:p>
          <w:p w:rsidR="00B64F2A" w:rsidRPr="00AC385E" w:rsidRDefault="00B64F2A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String s2 = s1.substring(5);</w:t>
            </w:r>
          </w:p>
          <w:p w:rsidR="004B34BB" w:rsidRPr="00AC385E" w:rsidRDefault="00B64F2A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out.println(s2.replace('E', 'K'));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5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919C9" w:rsidRPr="00AC385E" w:rsidRDefault="000919C9" w:rsidP="000919C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B64F2A" w:rsidRPr="00AC385E">
              <w:rPr>
                <w:rFonts w:ascii="Courier New" w:hAnsi="Courier New" w:cs="Courier New"/>
                <w:sz w:val="20"/>
              </w:rPr>
              <w:t>true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B64F2A" w:rsidRPr="00AC385E">
              <w:rPr>
                <w:rFonts w:ascii="Courier New" w:hAnsi="Courier New" w:cs="Courier New"/>
                <w:sz w:val="20"/>
              </w:rPr>
              <w:t>false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B64F2A" w:rsidRPr="00AC385E" w:rsidRDefault="00B64F2A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boolean a = true;</w:t>
            </w:r>
          </w:p>
          <w:p w:rsidR="00B64F2A" w:rsidRPr="00AC385E" w:rsidRDefault="00B64F2A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boolean b = false;</w:t>
            </w:r>
          </w:p>
          <w:p w:rsidR="00B64F2A" w:rsidRPr="00AC385E" w:rsidRDefault="00B64F2A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boolean c = false;</w:t>
            </w:r>
          </w:p>
          <w:p w:rsidR="004B34BB" w:rsidRPr="00AC385E" w:rsidRDefault="00B64F2A" w:rsidP="00B64F2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out.println(!(!c &amp;&amp; b)|| a);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6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919C9" w:rsidRPr="00AC385E" w:rsidRDefault="000919C9" w:rsidP="000919C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5A061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5A061A" w:rsidRPr="00AC385E">
              <w:rPr>
                <w:rFonts w:ascii="Courier New" w:hAnsi="Courier New" w:cs="Courier New"/>
                <w:sz w:val="20"/>
              </w:rPr>
              <w:t>-10.4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5A061A" w:rsidRPr="00AC385E">
              <w:rPr>
                <w:rFonts w:ascii="Courier New" w:hAnsi="Courier New" w:cs="Courier New"/>
                <w:sz w:val="20"/>
              </w:rPr>
              <w:t>-9.8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5A061A" w:rsidRPr="00AC385E">
              <w:rPr>
                <w:rFonts w:ascii="Courier New" w:hAnsi="Courier New" w:cs="Courier New"/>
                <w:sz w:val="20"/>
              </w:rPr>
              <w:t>3.8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5A061A" w:rsidRPr="00AC385E">
              <w:rPr>
                <w:rFonts w:ascii="Courier New" w:hAnsi="Courier New" w:cs="Courier New"/>
                <w:sz w:val="20"/>
              </w:rPr>
              <w:t>-9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5A061A" w:rsidRPr="00AC385E">
              <w:rPr>
                <w:rFonts w:ascii="Courier New" w:hAnsi="Courier New" w:cs="Courier New"/>
                <w:sz w:val="20"/>
              </w:rPr>
              <w:t>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254048" w:rsidRPr="00AC385E" w:rsidRDefault="00254048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out.println(Math.ceil(-3.6) </w:t>
            </w:r>
          </w:p>
          <w:p w:rsidR="004B34BB" w:rsidRPr="00AC385E" w:rsidRDefault="00254048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          +Math.abs(-6.8));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7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5A061A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2D033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2D0330" w:rsidRPr="00AC385E">
              <w:rPr>
                <w:rFonts w:ascii="Courier New" w:hAnsi="Courier New" w:cs="Courier New"/>
                <w:sz w:val="20"/>
              </w:rPr>
              <w:t>74.89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2D0330" w:rsidRPr="00AC385E">
              <w:rPr>
                <w:rFonts w:ascii="Courier New" w:hAnsi="Courier New" w:cs="Courier New"/>
                <w:sz w:val="20"/>
              </w:rPr>
              <w:t>74.00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2D0330" w:rsidRPr="00AC385E">
              <w:rPr>
                <w:rFonts w:ascii="Courier New" w:hAnsi="Courier New" w:cs="Courier New"/>
                <w:sz w:val="20"/>
              </w:rPr>
              <w:t>74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5A061A" w:rsidRPr="00AC385E">
              <w:rPr>
                <w:rFonts w:ascii="Courier New" w:hAnsi="Courier New" w:cs="Courier New"/>
                <w:sz w:val="20"/>
              </w:rPr>
              <w:t>74.34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2D0330" w:rsidRPr="00AC385E">
              <w:rPr>
                <w:rFonts w:ascii="Courier New" w:hAnsi="Courier New" w:cs="Courier New"/>
                <w:sz w:val="20"/>
              </w:rPr>
              <w:t>75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5A061A" w:rsidRPr="00AC385E" w:rsidRDefault="005A061A" w:rsidP="005A061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double r = 9.89;</w:t>
            </w:r>
          </w:p>
          <w:p w:rsidR="005A061A" w:rsidRPr="00AC385E" w:rsidRDefault="005A061A" w:rsidP="005A061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double s = 65.34;</w:t>
            </w:r>
          </w:p>
          <w:p w:rsidR="004B34BB" w:rsidRPr="00AC385E" w:rsidRDefault="005A061A" w:rsidP="005A061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out.println(s+(int)r);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8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B47545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For which of these x and y values will the output of the code segment to the right be "</w:t>
            </w:r>
            <w:r w:rsidRPr="00AC385E">
              <w:rPr>
                <w:rFonts w:ascii="Courier New" w:hAnsi="Courier New"/>
                <w:sz w:val="20"/>
              </w:rPr>
              <w:t>Too Far Below</w:t>
            </w:r>
            <w:r w:rsidRPr="00AC385E">
              <w:rPr>
                <w:sz w:val="20"/>
              </w:rPr>
              <w:t>"?</w:t>
            </w:r>
          </w:p>
          <w:p w:rsidR="006A2FDF" w:rsidRPr="00AC385E" w:rsidRDefault="004B34BB" w:rsidP="006A2FD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6A2FDF" w:rsidRPr="00AC385E">
              <w:rPr>
                <w:rFonts w:ascii="Courier New" w:hAnsi="Courier New" w:cs="Courier New"/>
                <w:sz w:val="20"/>
              </w:rPr>
              <w:t>x = 25, y = 36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6A2FDF" w:rsidRPr="00AC385E">
              <w:rPr>
                <w:rFonts w:ascii="Courier New" w:hAnsi="Courier New" w:cs="Courier New"/>
                <w:sz w:val="20"/>
              </w:rPr>
              <w:t>x = 75, y = 26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6A2FDF" w:rsidRPr="00AC385E" w:rsidRDefault="004B34BB" w:rsidP="006A2FD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6A2FDF" w:rsidRPr="00AC385E">
              <w:rPr>
                <w:rFonts w:ascii="Courier New" w:hAnsi="Courier New" w:cs="Courier New"/>
                <w:sz w:val="20"/>
              </w:rPr>
              <w:t>x = 80, y = 76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6A2FDF" w:rsidRPr="00AC385E">
              <w:rPr>
                <w:rFonts w:ascii="Courier New" w:hAnsi="Courier New" w:cs="Courier New"/>
                <w:sz w:val="20"/>
              </w:rPr>
              <w:t>x = 65, y = 30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6A2FDF" w:rsidRPr="00AC385E" w:rsidRDefault="004B34BB" w:rsidP="006A2FD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rFonts w:ascii="Courier New" w:hAnsi="Courier New" w:cs="Courier New"/>
                <w:sz w:val="20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6A2FDF" w:rsidRPr="00AC385E">
              <w:rPr>
                <w:rFonts w:ascii="Courier New" w:hAnsi="Courier New" w:cs="Courier New"/>
                <w:sz w:val="20"/>
              </w:rPr>
              <w:t>x = 65, y = 75</w:t>
            </w:r>
          </w:p>
          <w:p w:rsidR="006A2FDF" w:rsidRPr="00AC385E" w:rsidRDefault="006A2FDF" w:rsidP="006A2FD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rFonts w:ascii="Courier New" w:hAnsi="Courier New" w:cs="Courier New"/>
                <w:sz w:val="20"/>
              </w:rPr>
            </w:pPr>
          </w:p>
          <w:p w:rsidR="006A2FDF" w:rsidRPr="00AC385E" w:rsidRDefault="006A2FDF" w:rsidP="006A2FD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rFonts w:ascii="Courier New" w:hAnsi="Courier New" w:cs="Courier New"/>
                <w:sz w:val="20"/>
              </w:rPr>
            </w:pPr>
          </w:p>
          <w:p w:rsidR="004B34BB" w:rsidRPr="00AC385E" w:rsidRDefault="004B34BB" w:rsidP="006A2FD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if(x&lt;60)</w:t>
            </w:r>
          </w:p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out.println("Too Far </w:t>
            </w:r>
            <w:r w:rsidR="006A2FDF" w:rsidRPr="00AC385E">
              <w:rPr>
                <w:rFonts w:ascii="Courier New" w:hAnsi="Courier New"/>
                <w:sz w:val="20"/>
              </w:rPr>
              <w:t>Left</w:t>
            </w:r>
            <w:r w:rsidRPr="00AC385E">
              <w:rPr>
                <w:rFonts w:ascii="Courier New" w:hAnsi="Courier New"/>
                <w:sz w:val="20"/>
              </w:rPr>
              <w:t>");</w:t>
            </w:r>
          </w:p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else if(x&gt;75)</w:t>
            </w:r>
          </w:p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out.println("Too Far </w:t>
            </w:r>
            <w:r w:rsidR="006A2FDF" w:rsidRPr="00AC385E">
              <w:rPr>
                <w:rFonts w:ascii="Courier New" w:hAnsi="Courier New"/>
                <w:sz w:val="20"/>
              </w:rPr>
              <w:t>Right</w:t>
            </w:r>
            <w:r w:rsidRPr="00AC385E">
              <w:rPr>
                <w:rFonts w:ascii="Courier New" w:hAnsi="Courier New"/>
                <w:sz w:val="20"/>
              </w:rPr>
              <w:t>");</w:t>
            </w:r>
          </w:p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else if(y&lt;20)</w:t>
            </w:r>
          </w:p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out.println("Too Far Above");</w:t>
            </w:r>
          </w:p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else if(y&gt;35)</w:t>
            </w:r>
          </w:p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out.println("Too Far Below");</w:t>
            </w:r>
          </w:p>
          <w:p w:rsidR="00B47545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else</w:t>
            </w:r>
          </w:p>
          <w:p w:rsidR="004B34BB" w:rsidRPr="00AC385E" w:rsidRDefault="00B47545" w:rsidP="00B4754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out.println("In The Box");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9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4868D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868D0" w:rsidRPr="00AC385E" w:rsidRDefault="004B34BB" w:rsidP="004868D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4868D0" w:rsidRPr="00AC385E">
              <w:rPr>
                <w:rFonts w:ascii="Courier New" w:hAnsi="Courier New" w:cs="Courier New"/>
                <w:sz w:val="20"/>
              </w:rPr>
              <w:t>ETTIISSBBE</w:t>
            </w:r>
            <w:r w:rsidR="00A23B3A">
              <w:rPr>
                <w:rFonts w:ascii="Courier New" w:hAnsi="Courier New" w:cs="Courier New"/>
                <w:sz w:val="20"/>
              </w:rPr>
              <w:t>E</w:t>
            </w:r>
            <w:r w:rsidR="004868D0" w:rsidRPr="00AC385E">
              <w:rPr>
                <w:rFonts w:ascii="Courier New" w:hAnsi="Courier New" w:cs="Courier New"/>
                <w:sz w:val="20"/>
              </w:rPr>
              <w:t>W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4868D0" w:rsidRPr="00AC385E">
              <w:rPr>
                <w:rFonts w:ascii="Courier New" w:hAnsi="Courier New" w:cs="Courier New"/>
                <w:sz w:val="20"/>
              </w:rPr>
              <w:t xml:space="preserve">ETISBEW 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868D0" w:rsidRPr="00AC385E" w:rsidRDefault="004B34BB" w:rsidP="004868D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4868D0" w:rsidRPr="00AC385E">
              <w:rPr>
                <w:rFonts w:ascii="Courier New" w:hAnsi="Courier New" w:cs="Courier New"/>
                <w:sz w:val="20"/>
              </w:rPr>
              <w:t>TEITSIBSEBWE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4868D0" w:rsidRPr="00AC385E">
              <w:rPr>
                <w:rFonts w:ascii="Courier New" w:hAnsi="Courier New" w:cs="Courier New"/>
                <w:sz w:val="20"/>
              </w:rPr>
              <w:t>WEEBBSSIITTE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4868D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4868D0" w:rsidRPr="00AC385E">
              <w:rPr>
                <w:rFonts w:ascii="Courier New" w:hAnsi="Courier New" w:cs="Courier New"/>
                <w:sz w:val="20"/>
              </w:rPr>
              <w:t>EWBESBITIET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868D0" w:rsidRPr="00AC385E" w:rsidRDefault="004868D0" w:rsidP="004868D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String s = "WEBSITE";</w:t>
            </w:r>
          </w:p>
          <w:p w:rsidR="004868D0" w:rsidRPr="00AC385E" w:rsidRDefault="004868D0" w:rsidP="004868D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for(int i=s.length()-1;i&gt;0;i--){</w:t>
            </w:r>
          </w:p>
          <w:p w:rsidR="004868D0" w:rsidRPr="00AC385E" w:rsidRDefault="004868D0" w:rsidP="004868D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String t = s.substring(i-1,i);</w:t>
            </w:r>
          </w:p>
          <w:p w:rsidR="004868D0" w:rsidRPr="00AC385E" w:rsidRDefault="004868D0" w:rsidP="004868D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out.print(s.charAt(i)+t);</w:t>
            </w:r>
          </w:p>
          <w:p w:rsidR="004B34BB" w:rsidRPr="00AC385E" w:rsidRDefault="004868D0" w:rsidP="004868D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}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10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D43F0C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D43F0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D43F0C" w:rsidRPr="00AC385E">
              <w:rPr>
                <w:rFonts w:ascii="Courier New" w:hAnsi="Courier New" w:cs="Courier New"/>
                <w:sz w:val="20"/>
              </w:rPr>
              <w:t>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D43F0C" w:rsidRPr="00AC385E">
              <w:rPr>
                <w:rFonts w:ascii="Courier New" w:hAnsi="Courier New" w:cs="Courier New"/>
                <w:sz w:val="20"/>
              </w:rPr>
              <w:t>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D43F0C" w:rsidRPr="00AC385E">
              <w:rPr>
                <w:rFonts w:ascii="Courier New" w:hAnsi="Courier New" w:cs="Courier New"/>
                <w:sz w:val="20"/>
              </w:rPr>
              <w:t>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D43F0C" w:rsidRPr="00AC385E">
              <w:rPr>
                <w:rFonts w:ascii="Courier New" w:hAnsi="Courier New" w:cs="Courier New"/>
                <w:sz w:val="20"/>
              </w:rPr>
              <w:t>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D43F0C" w:rsidRPr="00AC385E">
              <w:rPr>
                <w:rFonts w:ascii="Courier New" w:hAnsi="Courier New" w:cs="Courier New"/>
                <w:sz w:val="20"/>
              </w:rPr>
              <w:t>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D43F0C" w:rsidRPr="00AC385E" w:rsidRDefault="00AB7E26" w:rsidP="00D43F0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D43F0C" w:rsidRPr="00AC385E">
              <w:rPr>
                <w:rFonts w:ascii="Courier New" w:hAnsi="Courier New"/>
                <w:sz w:val="20"/>
              </w:rPr>
              <w:t>int[] arr={4,5,6,2,1,0,8,7,9,3};</w:t>
            </w:r>
          </w:p>
          <w:p w:rsidR="00D43F0C" w:rsidRPr="00AC385E" w:rsidRDefault="00D43F0C" w:rsidP="00D43F0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int a = arr[3];</w:t>
            </w:r>
          </w:p>
          <w:p w:rsidR="00D43F0C" w:rsidRPr="00AC385E" w:rsidRDefault="00D43F0C" w:rsidP="00D43F0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int b = arr[a];</w:t>
            </w:r>
          </w:p>
          <w:p w:rsidR="00D43F0C" w:rsidRPr="00AC385E" w:rsidRDefault="00D43F0C" w:rsidP="00D43F0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int c = arr[b];</w:t>
            </w:r>
          </w:p>
          <w:p w:rsidR="004B34BB" w:rsidRPr="00AC385E" w:rsidRDefault="00D43F0C" w:rsidP="00D43F0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out.println(arr[c]);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11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 if the following is stored in info.dat?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6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5 4 hello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Welcome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8To Computer Science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6F5A01" w:rsidRPr="00AC385E" w:rsidRDefault="004B34BB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6F5A01" w:rsidRPr="00AC385E">
              <w:rPr>
                <w:rFonts w:ascii="Courier New" w:hAnsi="Courier New" w:cs="Courier New"/>
                <w:sz w:val="20"/>
              </w:rPr>
              <w:t xml:space="preserve">6 5 4 8 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6F5A01" w:rsidRPr="00AC385E">
              <w:rPr>
                <w:rFonts w:ascii="Courier New" w:hAnsi="Courier New" w:cs="Courier New"/>
                <w:sz w:val="20"/>
              </w:rPr>
              <w:t xml:space="preserve">6 5 4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6F5A01" w:rsidRPr="00AC385E" w:rsidRDefault="004B34BB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6F5A01" w:rsidRPr="00AC385E">
              <w:rPr>
                <w:rFonts w:ascii="Courier New" w:hAnsi="Courier New" w:cs="Courier New"/>
                <w:sz w:val="20"/>
              </w:rPr>
              <w:t>6 5 4 hello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6F5A01" w:rsidRPr="00AC385E">
              <w:rPr>
                <w:rFonts w:ascii="Courier New" w:hAnsi="Courier New" w:cs="Courier New"/>
                <w:sz w:val="20"/>
              </w:rPr>
              <w:t>hello Welcome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6F5A01" w:rsidRPr="00AC385E">
              <w:rPr>
                <w:rFonts w:ascii="Courier New" w:hAnsi="Courier New" w:cs="Courier New"/>
                <w:sz w:val="20"/>
              </w:rPr>
              <w:t>hello Welcome To Computer Science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File f = new File("info.dat");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Scanner s = new Scanner(f);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while(s.hasNextInt()){</w:t>
            </w:r>
          </w:p>
          <w:p w:rsidR="006F5A01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out.print(s.nextLine() +" ");</w:t>
            </w:r>
          </w:p>
          <w:p w:rsidR="004B34BB" w:rsidRPr="00AC385E" w:rsidRDefault="006F5A01" w:rsidP="006F5A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}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1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8C066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8C066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8C0666" w:rsidRPr="00AC385E">
              <w:rPr>
                <w:rFonts w:ascii="Courier New" w:hAnsi="Courier New" w:cs="Courier New"/>
                <w:sz w:val="20"/>
              </w:rPr>
              <w:t>21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8C0666" w:rsidRPr="00AC385E">
              <w:rPr>
                <w:rFonts w:ascii="Courier New" w:hAnsi="Courier New" w:cs="Courier New"/>
                <w:sz w:val="20"/>
              </w:rPr>
              <w:t>13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8C0666" w:rsidRPr="00AC385E">
              <w:rPr>
                <w:rFonts w:ascii="Courier New" w:hAnsi="Courier New" w:cs="Courier New"/>
                <w:sz w:val="20"/>
              </w:rPr>
              <w:t>17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8C0666" w:rsidRPr="00AC385E">
              <w:rPr>
                <w:rFonts w:ascii="Courier New" w:hAnsi="Courier New" w:cs="Courier New"/>
                <w:sz w:val="20"/>
              </w:rPr>
              <w:t>25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8C0666" w:rsidRPr="00AC385E">
              <w:rPr>
                <w:rFonts w:ascii="Courier New" w:hAnsi="Courier New" w:cs="Courier New"/>
                <w:sz w:val="20"/>
              </w:rPr>
              <w:t>30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8C0666" w:rsidRPr="00AC385E" w:rsidRDefault="00AB7E26" w:rsidP="008C066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8C0666" w:rsidRPr="00AC385E">
              <w:rPr>
                <w:rFonts w:ascii="Courier New" w:hAnsi="Courier New"/>
                <w:sz w:val="20"/>
              </w:rPr>
              <w:t>int t = 4;</w:t>
            </w:r>
          </w:p>
          <w:p w:rsidR="008C0666" w:rsidRPr="00AC385E" w:rsidRDefault="008C0666" w:rsidP="008C066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for(int i=0; i&lt;13; i++){</w:t>
            </w:r>
          </w:p>
          <w:p w:rsidR="008C0666" w:rsidRPr="00AC385E" w:rsidRDefault="008C0666" w:rsidP="008C066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if(i%3==1)</w:t>
            </w:r>
          </w:p>
          <w:p w:rsidR="008C0666" w:rsidRPr="00AC385E" w:rsidRDefault="008C0666" w:rsidP="008C066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    t+=2;</w:t>
            </w:r>
          </w:p>
          <w:p w:rsidR="008C0666" w:rsidRPr="00AC385E" w:rsidRDefault="008C0666" w:rsidP="008C066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t+=1;</w:t>
            </w:r>
          </w:p>
          <w:p w:rsidR="004B34BB" w:rsidRPr="00AC385E" w:rsidRDefault="008C0666" w:rsidP="008C066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}</w:t>
            </w:r>
            <w:r w:rsidR="00A35E46">
              <w:rPr>
                <w:rFonts w:ascii="Courier New" w:hAnsi="Courier New"/>
                <w:sz w:val="20"/>
              </w:rPr>
              <w:t xml:space="preserve">  </w:t>
            </w:r>
            <w:bookmarkStart w:id="0" w:name="_GoBack"/>
            <w:bookmarkEnd w:id="0"/>
            <w:r w:rsidR="00A35E46">
              <w:rPr>
                <w:rFonts w:ascii="Courier New" w:hAnsi="Courier New"/>
                <w:sz w:val="20"/>
              </w:rPr>
              <w:t>out.println(t);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13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096EA7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096EA7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096EA7" w:rsidRPr="00AC385E">
              <w:rPr>
                <w:rFonts w:ascii="Courier New" w:hAnsi="Courier New" w:cs="Courier New"/>
                <w:sz w:val="20"/>
              </w:rPr>
              <w:t>32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096EA7" w:rsidRPr="00AC385E">
              <w:rPr>
                <w:rFonts w:ascii="Courier New" w:hAnsi="Courier New" w:cs="Courier New"/>
                <w:sz w:val="20"/>
              </w:rPr>
              <w:t>false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096EA7" w:rsidRPr="00AC385E">
              <w:rPr>
                <w:rFonts w:ascii="Courier New" w:hAnsi="Courier New" w:cs="Courier New"/>
                <w:sz w:val="20"/>
              </w:rPr>
              <w:t>95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096EA7" w:rsidRPr="00AC385E">
              <w:rPr>
                <w:rFonts w:ascii="Courier New" w:hAnsi="Courier New" w:cs="Courier New"/>
                <w:sz w:val="20"/>
              </w:rPr>
              <w:t>127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096EA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096EA7" w:rsidRPr="00AC385E">
              <w:rPr>
                <w:sz w:val="20"/>
              </w:rPr>
              <w:t>No output due to syntax error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096EA7" w:rsidRPr="00AC385E" w:rsidRDefault="00096EA7" w:rsidP="00096EA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int x = </w:t>
            </w:r>
            <w:r w:rsidR="00516969" w:rsidRPr="00AC385E">
              <w:rPr>
                <w:rFonts w:ascii="Courier New" w:hAnsi="Courier New"/>
                <w:sz w:val="20"/>
              </w:rPr>
              <w:t>6+2*14;</w:t>
            </w:r>
          </w:p>
          <w:p w:rsidR="00096EA7" w:rsidRPr="00AC385E" w:rsidRDefault="00096EA7" w:rsidP="00096EA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x &amp;= 125;</w:t>
            </w:r>
          </w:p>
          <w:p w:rsidR="004B34BB" w:rsidRPr="00AC385E" w:rsidRDefault="00096EA7" w:rsidP="00096EA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out.println(x);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385093" w:rsidRPr="00AC385E">
              <w:rPr>
                <w:rFonts w:ascii="Arial" w:hAnsi="Arial"/>
                <w:color w:val="FFFFFF"/>
                <w:sz w:val="16"/>
                <w:highlight w:val="black"/>
              </w:rPr>
              <w:t>1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4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0D7638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2E1A0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2E1A0F" w:rsidRPr="00AC385E">
              <w:rPr>
                <w:rFonts w:ascii="Courier New" w:hAnsi="Courier New" w:cs="Courier New"/>
                <w:sz w:val="20"/>
              </w:rPr>
              <w:t>-21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2E1A0F" w:rsidRPr="00AC385E">
              <w:rPr>
                <w:rFonts w:ascii="Courier New" w:hAnsi="Courier New" w:cs="Courier New"/>
                <w:sz w:val="20"/>
              </w:rPr>
              <w:t>22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2E1A0F" w:rsidRPr="00AC385E">
              <w:rPr>
                <w:rFonts w:ascii="Courier New" w:hAnsi="Courier New" w:cs="Courier New"/>
                <w:sz w:val="20"/>
              </w:rPr>
              <w:t>-22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2E1A0F" w:rsidRPr="00AC385E">
              <w:rPr>
                <w:rFonts w:ascii="Courier New" w:hAnsi="Courier New" w:cs="Courier New"/>
                <w:sz w:val="20"/>
              </w:rPr>
              <w:t>23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0D7638" w:rsidRPr="00AC385E">
              <w:rPr>
                <w:rFonts w:ascii="Courier New" w:hAnsi="Courier New" w:cs="Courier New"/>
                <w:sz w:val="20"/>
              </w:rPr>
              <w:t>-23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0D7638" w:rsidRPr="00AC385E" w:rsidRDefault="000D7638" w:rsidP="000D7638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int r = 67-45;</w:t>
            </w:r>
          </w:p>
          <w:p w:rsidR="004B34BB" w:rsidRPr="00AC385E" w:rsidRDefault="000D7638" w:rsidP="000D7638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out.println(~r);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15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DD3973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6F6900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6F6900" w:rsidRPr="00AC385E">
              <w:rPr>
                <w:rFonts w:ascii="Courier New" w:hAnsi="Courier New" w:cs="Courier New"/>
                <w:sz w:val="20"/>
              </w:rPr>
              <w:t>45 9 65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DD3973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B.</w:t>
            </w:r>
            <w:r w:rsidRPr="00AC385E">
              <w:rPr>
                <w:sz w:val="20"/>
              </w:rPr>
              <w:tab/>
            </w:r>
            <w:r w:rsidR="006F6900" w:rsidRPr="00AC385E">
              <w:rPr>
                <w:rFonts w:ascii="Courier New" w:hAnsi="Courier New" w:cs="Courier New"/>
                <w:sz w:val="20"/>
              </w:rPr>
              <w:t>0 2 4 6 8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6F6900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DD3973" w:rsidRPr="00AC385E">
              <w:rPr>
                <w:rFonts w:ascii="Courier New" w:hAnsi="Courier New" w:cs="Courier New"/>
                <w:sz w:val="20"/>
              </w:rPr>
              <w:t>45 9 65</w:t>
            </w:r>
            <w:r w:rsidR="006F6900" w:rsidRPr="00AC385E">
              <w:rPr>
                <w:rFonts w:ascii="Courier New" w:hAnsi="Courier New" w:cs="Courier New"/>
                <w:sz w:val="20"/>
              </w:rPr>
              <w:t xml:space="preserve"> 0 2 4 6 8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  <w:r w:rsidR="006F6900" w:rsidRPr="00AC385E">
              <w:rPr>
                <w:sz w:val="20"/>
              </w:rPr>
              <w:t xml:space="preserve"> </w:t>
            </w:r>
          </w:p>
          <w:p w:rsidR="00DD3973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D.</w:t>
            </w:r>
            <w:r w:rsidRPr="00AC385E">
              <w:rPr>
                <w:sz w:val="20"/>
              </w:rPr>
              <w:tab/>
            </w:r>
            <w:r w:rsidR="00DD3973" w:rsidRPr="00AC385E">
              <w:rPr>
                <w:rFonts w:ascii="Courier New" w:hAnsi="Courier New" w:cs="Courier New"/>
                <w:sz w:val="20"/>
              </w:rPr>
              <w:t>0 2 4 6 8 45 9 65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0A1217" w:rsidRPr="00AC385E" w:rsidRDefault="004B34BB" w:rsidP="006F690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rFonts w:ascii="Courier New" w:hAnsi="Courier New" w:cs="Courier New"/>
                <w:sz w:val="20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6F6900" w:rsidRPr="00AC385E">
              <w:rPr>
                <w:rFonts w:ascii="Courier New" w:hAnsi="Courier New" w:cs="Courier New"/>
                <w:sz w:val="20"/>
              </w:rPr>
              <w:t>0 45 2 9 4 65 6 8</w:t>
            </w:r>
          </w:p>
          <w:p w:rsidR="000A1217" w:rsidRPr="00AC385E" w:rsidRDefault="000A1217" w:rsidP="006F690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rFonts w:ascii="Courier New" w:hAnsi="Courier New" w:cs="Courier New"/>
                <w:sz w:val="20"/>
              </w:rPr>
            </w:pPr>
          </w:p>
          <w:p w:rsidR="004B34BB" w:rsidRPr="00AC385E" w:rsidRDefault="004B34BB" w:rsidP="006F690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ArrayList&lt;Integer&gt; numbers;</w:t>
            </w:r>
          </w:p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numbers = new ArrayList&lt;Integer&gt;();</w:t>
            </w:r>
          </w:p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numbers.add(45);</w:t>
            </w:r>
          </w:p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numbers.add(9);</w:t>
            </w:r>
          </w:p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numbers.add(65);</w:t>
            </w:r>
          </w:p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for(int i=0; i&lt;5; i++)</w:t>
            </w:r>
          </w:p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numbers.add(i,i*2);</w:t>
            </w:r>
          </w:p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</w:p>
          <w:p w:rsidR="00AE4762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for(int n:numbers)</w:t>
            </w:r>
          </w:p>
          <w:p w:rsidR="004B34BB" w:rsidRPr="00AC385E" w:rsidRDefault="00AE4762" w:rsidP="00AE47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out.print(n + " ");</w:t>
            </w:r>
          </w:p>
        </w:tc>
      </w:tr>
      <w:tr w:rsidR="004B34BB" w:rsidRPr="00AC385E" w:rsidTr="00AB7E26">
        <w:trPr>
          <w:trHeight w:val="919"/>
        </w:trPr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16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0A1217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1072F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1072F1" w:rsidRPr="00AC385E">
              <w:rPr>
                <w:rFonts w:ascii="Courier New" w:hAnsi="Courier New" w:cs="Courier New"/>
                <w:sz w:val="20"/>
              </w:rPr>
              <w:t>72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1072F1" w:rsidRPr="00AC385E">
              <w:rPr>
                <w:rFonts w:ascii="Courier New" w:hAnsi="Courier New" w:cs="Courier New"/>
                <w:sz w:val="20"/>
              </w:rPr>
              <w:t>18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1072F1" w:rsidRPr="00AC385E">
              <w:rPr>
                <w:rFonts w:ascii="Courier New" w:hAnsi="Courier New" w:cs="Courier New"/>
                <w:sz w:val="20"/>
              </w:rPr>
              <w:t>288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1072F1" w:rsidRPr="00AC385E">
              <w:rPr>
                <w:rFonts w:ascii="Courier New" w:hAnsi="Courier New" w:cs="Courier New"/>
                <w:sz w:val="20"/>
              </w:rPr>
              <w:t>30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1072F1" w:rsidRPr="00AC385E">
              <w:rPr>
                <w:rFonts w:ascii="Courier New" w:hAnsi="Courier New" w:cs="Courier New"/>
                <w:sz w:val="20"/>
              </w:rPr>
              <w:t>123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D7394F" w:rsidRPr="00AC385E" w:rsidRDefault="00D7394F" w:rsidP="00D7394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int a = 123^</w:t>
            </w:r>
            <w:r w:rsidR="001072F1" w:rsidRPr="00AC385E">
              <w:rPr>
                <w:rFonts w:ascii="Courier New" w:hAnsi="Courier New"/>
                <w:sz w:val="20"/>
              </w:rPr>
              <w:t>5</w:t>
            </w:r>
            <w:r w:rsidRPr="00AC385E">
              <w:rPr>
                <w:rFonts w:ascii="Courier New" w:hAnsi="Courier New"/>
                <w:sz w:val="20"/>
              </w:rPr>
              <w:t>1;</w:t>
            </w:r>
          </w:p>
          <w:p w:rsidR="00D7394F" w:rsidRPr="00AC385E" w:rsidRDefault="00D7394F" w:rsidP="00D7394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a&gt;&gt;=2;</w:t>
            </w:r>
          </w:p>
          <w:p w:rsidR="004B34BB" w:rsidRPr="00AC385E" w:rsidRDefault="00D7394F" w:rsidP="00D7394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out.println(a);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17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DA525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How many ordered pairs make this boolean expression false ?</w:t>
            </w:r>
          </w:p>
          <w:p w:rsidR="004B34BB" w:rsidRPr="00AC385E" w:rsidRDefault="004B34BB" w:rsidP="00DA525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DA5251" w:rsidRPr="00AC385E">
              <w:rPr>
                <w:rFonts w:ascii="Courier New" w:hAnsi="Courier New" w:cs="Courier New"/>
                <w:sz w:val="20"/>
              </w:rPr>
              <w:t>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DA5251" w:rsidRPr="00AC385E">
              <w:rPr>
                <w:rFonts w:ascii="Courier New" w:hAnsi="Courier New" w:cs="Courier New"/>
                <w:sz w:val="20"/>
              </w:rPr>
              <w:t>1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DA5251" w:rsidRPr="00AC385E">
              <w:rPr>
                <w:rFonts w:ascii="Courier New" w:hAnsi="Courier New" w:cs="Courier New"/>
                <w:sz w:val="20"/>
              </w:rPr>
              <w:t>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DA5251" w:rsidRPr="00AC385E">
              <w:rPr>
                <w:rFonts w:ascii="Courier New" w:hAnsi="Courier New" w:cs="Courier New"/>
                <w:sz w:val="20"/>
              </w:rPr>
              <w:t>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DA5251" w:rsidRPr="00AC385E">
              <w:rPr>
                <w:rFonts w:ascii="Courier New" w:hAnsi="Courier New" w:cs="Courier New"/>
                <w:sz w:val="20"/>
              </w:rPr>
              <w:t>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Pr="00AC385E" w:rsidRDefault="0036709B" w:rsidP="00DA525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 w:rsidRPr="00AC385E">
              <w:rPr>
                <w:noProof/>
              </w:rPr>
              <w:drawing>
                <wp:inline distT="0" distB="0" distL="0" distR="0">
                  <wp:extent cx="1935480" cy="4572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18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DA5A8A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DA5A8A" w:rsidRPr="00AC385E">
              <w:rPr>
                <w:rFonts w:ascii="Courier New" w:hAnsi="Courier New" w:cs="Courier New"/>
                <w:sz w:val="20"/>
              </w:rPr>
              <w:t>48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DA5A8A" w:rsidRPr="00AC385E">
              <w:rPr>
                <w:rFonts w:ascii="Courier New" w:hAnsi="Courier New" w:cs="Courier New"/>
                <w:sz w:val="20"/>
              </w:rPr>
              <w:t>12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DA5A8A" w:rsidRPr="00AC385E">
              <w:rPr>
                <w:rFonts w:ascii="Courier New" w:hAnsi="Courier New" w:cs="Courier New"/>
                <w:sz w:val="20"/>
              </w:rPr>
              <w:t>32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DA5A8A" w:rsidRPr="00AC385E">
              <w:rPr>
                <w:rFonts w:ascii="Courier New" w:hAnsi="Courier New" w:cs="Courier New"/>
                <w:sz w:val="20"/>
              </w:rPr>
              <w:t>24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DA5A8A" w:rsidRPr="00AC385E">
              <w:rPr>
                <w:rFonts w:ascii="Courier New" w:hAnsi="Courier New" w:cs="Courier New"/>
                <w:sz w:val="20"/>
              </w:rPr>
              <w:t>64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DA5A8A" w:rsidRPr="00AC385E" w:rsidRDefault="00DA5A8A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char n = 'e';</w:t>
            </w:r>
          </w:p>
          <w:p w:rsidR="00DA5A8A" w:rsidRPr="00AC385E" w:rsidRDefault="00DA5A8A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char m = 'u';</w:t>
            </w:r>
          </w:p>
          <w:p w:rsidR="004B34BB" w:rsidRPr="00AC385E" w:rsidRDefault="00DA5A8A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out.println((m-n)*3);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19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DA5A8A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AB7E26" w:rsidRDefault="004B34BB" w:rsidP="00E32D2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E32D2E" w:rsidRPr="00AC385E">
              <w:rPr>
                <w:rFonts w:ascii="Courier New" w:hAnsi="Courier New" w:cs="Courier New"/>
                <w:sz w:val="20"/>
              </w:rPr>
              <w:t>19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4B34BB" w:rsidP="00E32D2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B.</w:t>
            </w:r>
            <w:r w:rsidRPr="00AC385E">
              <w:rPr>
                <w:sz w:val="20"/>
              </w:rPr>
              <w:tab/>
            </w:r>
            <w:r w:rsidR="00E32D2E" w:rsidRPr="00AC385E">
              <w:rPr>
                <w:rFonts w:ascii="Courier New" w:hAnsi="Courier New" w:cs="Courier New"/>
                <w:sz w:val="20"/>
              </w:rPr>
              <w:t>20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4B34BB" w:rsidP="00E32D2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E32D2E" w:rsidRPr="00AC385E">
              <w:rPr>
                <w:rFonts w:ascii="Courier New" w:hAnsi="Courier New" w:cs="Courier New"/>
                <w:sz w:val="20"/>
              </w:rPr>
              <w:t>22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4B34BB" w:rsidP="00E32D2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D.</w:t>
            </w:r>
            <w:r w:rsidRPr="00AC385E">
              <w:rPr>
                <w:sz w:val="20"/>
              </w:rPr>
              <w:tab/>
            </w:r>
            <w:r w:rsidR="00E32D2E" w:rsidRPr="00AC385E">
              <w:rPr>
                <w:rFonts w:ascii="Courier New" w:hAnsi="Courier New" w:cs="Courier New"/>
                <w:sz w:val="20"/>
              </w:rPr>
              <w:t>18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E32D2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E32D2E" w:rsidRPr="00AC385E">
              <w:rPr>
                <w:rFonts w:ascii="Courier New" w:hAnsi="Courier New" w:cs="Courier New"/>
                <w:sz w:val="20"/>
              </w:rPr>
              <w:t>21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DA5A8A" w:rsidRPr="00AC385E" w:rsidRDefault="00AB7E26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DA5A8A" w:rsidRPr="00AC385E">
              <w:rPr>
                <w:rFonts w:ascii="Courier New" w:hAnsi="Courier New"/>
                <w:sz w:val="20"/>
              </w:rPr>
              <w:t>int[][] mat = new int[5][5];</w:t>
            </w:r>
          </w:p>
          <w:p w:rsidR="00DA5A8A" w:rsidRPr="00AC385E" w:rsidRDefault="00DA5A8A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for(int i=0; i&lt;14; i++)</w:t>
            </w:r>
          </w:p>
          <w:p w:rsidR="00DA5A8A" w:rsidRPr="00AC385E" w:rsidRDefault="00DA5A8A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for(int j=0; j&lt;13; j++)</w:t>
            </w:r>
          </w:p>
          <w:p w:rsidR="00DA5A8A" w:rsidRPr="00AC385E" w:rsidRDefault="00DA5A8A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mat[i%5][j%5]=i+j;</w:t>
            </w:r>
          </w:p>
          <w:p w:rsidR="004B34BB" w:rsidRPr="00AC385E" w:rsidRDefault="00DA5A8A" w:rsidP="00DA5A8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out.println(mat[0][3]);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20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0026F3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B26692" w:rsidRPr="00AC385E" w:rsidRDefault="004B34BB" w:rsidP="00B2669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0026F3" w:rsidRPr="00AC385E">
              <w:rPr>
                <w:rFonts w:ascii="Courier New" w:hAnsi="Courier New" w:cs="Courier New"/>
                <w:sz w:val="20"/>
              </w:rPr>
              <w:t>onm</w:t>
            </w:r>
            <w:r w:rsidR="00B26692" w:rsidRPr="00AC385E">
              <w:rPr>
                <w:rFonts w:ascii="Courier New" w:hAnsi="Courier New" w:cs="Courier New"/>
                <w:sz w:val="20"/>
              </w:rPr>
              <w:t xml:space="preserve">lkj  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B26692" w:rsidRPr="00AC385E">
              <w:rPr>
                <w:rFonts w:ascii="Courier New" w:hAnsi="Courier New" w:cs="Courier New"/>
                <w:sz w:val="20"/>
              </w:rPr>
              <w:t>onmlkji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B26692" w:rsidRPr="00AC385E" w:rsidRDefault="004B34BB" w:rsidP="00B2669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B26692" w:rsidRPr="00AC385E">
              <w:rPr>
                <w:rFonts w:ascii="Courier New" w:hAnsi="Courier New" w:cs="Courier New"/>
                <w:sz w:val="20"/>
              </w:rPr>
              <w:t xml:space="preserve">nmlkji  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B26692" w:rsidRPr="00AC385E">
              <w:rPr>
                <w:rFonts w:ascii="Courier New" w:hAnsi="Courier New" w:cs="Courier New"/>
                <w:sz w:val="20"/>
              </w:rPr>
              <w:t>nmlkj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B2669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B26692" w:rsidRPr="00AC385E">
              <w:rPr>
                <w:rFonts w:ascii="Courier New" w:hAnsi="Courier New" w:cs="Courier New"/>
                <w:sz w:val="20"/>
              </w:rPr>
              <w:t>onmlkjihgfedcba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0026F3" w:rsidRPr="00AC385E" w:rsidRDefault="000026F3" w:rsidP="000026F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char let = 'o';</w:t>
            </w:r>
          </w:p>
          <w:p w:rsidR="000026F3" w:rsidRPr="00AC385E" w:rsidRDefault="000026F3" w:rsidP="000026F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while(let--!=105)</w:t>
            </w:r>
          </w:p>
          <w:p w:rsidR="004B34BB" w:rsidRPr="00AC385E" w:rsidRDefault="000026F3" w:rsidP="000026F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out.print(let);</w:t>
            </w:r>
          </w:p>
        </w:tc>
      </w:tr>
      <w:tr w:rsidR="0027488E" w:rsidRPr="00AC385E" w:rsidTr="00AB7E26">
        <w:tc>
          <w:tcPr>
            <w:tcW w:w="5868" w:type="dxa"/>
          </w:tcPr>
          <w:p w:rsidR="0027488E" w:rsidRPr="00AC385E" w:rsidRDefault="0027488E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21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27488E" w:rsidRPr="00AC385E" w:rsidRDefault="0027488E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 xml:space="preserve">What is output by </w:t>
            </w:r>
            <w:r w:rsidR="00A14336" w:rsidRPr="00AC385E">
              <w:rPr>
                <w:rFonts w:ascii="Courier New" w:hAnsi="Courier New" w:cs="Courier New"/>
                <w:sz w:val="20"/>
              </w:rPr>
              <w:t>//</w:t>
            </w:r>
            <w:r w:rsidRPr="00AC385E">
              <w:rPr>
                <w:rFonts w:ascii="Courier New" w:hAnsi="Courier New" w:cs="Courier New"/>
                <w:sz w:val="20"/>
              </w:rPr>
              <w:t>line 1</w:t>
            </w:r>
            <w:r w:rsidRPr="00AC385E">
              <w:rPr>
                <w:sz w:val="20"/>
              </w:rPr>
              <w:t>?</w:t>
            </w:r>
          </w:p>
          <w:p w:rsidR="00AB7E26" w:rsidRDefault="0027488E" w:rsidP="0027488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27488E" w:rsidP="0027488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B.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1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27488E" w:rsidP="0027488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39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27488E" w:rsidP="0027488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D.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12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27488E" w:rsidRPr="00AC385E" w:rsidRDefault="0027488E" w:rsidP="0027488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 w:val="restart"/>
            <w:vAlign w:val="center"/>
          </w:tcPr>
          <w:p w:rsidR="0027488E" w:rsidRPr="00AC385E" w:rsidRDefault="00AB7E26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27488E" w:rsidRPr="00AC385E">
              <w:rPr>
                <w:rFonts w:ascii="Courier New" w:hAnsi="Courier New"/>
                <w:sz w:val="20"/>
              </w:rPr>
              <w:t>static int zel(int m){</w:t>
            </w:r>
          </w:p>
          <w:p w:rsidR="0027488E" w:rsidRPr="00AC385E" w:rsidRDefault="0027488E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if(m%6&gt;3)</w:t>
            </w:r>
          </w:p>
          <w:p w:rsidR="0027488E" w:rsidRPr="00AC385E" w:rsidRDefault="0027488E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return m*3;</w:t>
            </w:r>
          </w:p>
          <w:p w:rsidR="0027488E" w:rsidRPr="00AC385E" w:rsidRDefault="0027488E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return m/3;</w:t>
            </w:r>
          </w:p>
          <w:p w:rsidR="0027488E" w:rsidRPr="00AC385E" w:rsidRDefault="0027488E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}</w:t>
            </w:r>
          </w:p>
          <w:p w:rsidR="0027488E" w:rsidRPr="00AC385E" w:rsidRDefault="0027488E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27488E" w:rsidRPr="00AC385E" w:rsidRDefault="0027488E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// client code</w:t>
            </w:r>
          </w:p>
          <w:p w:rsidR="0027488E" w:rsidRPr="00AC385E" w:rsidRDefault="0027488E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out.println(zel(13));  </w:t>
            </w:r>
            <w:r w:rsidR="00A14336" w:rsidRPr="00AC385E">
              <w:rPr>
                <w:rFonts w:ascii="Courier New" w:hAnsi="Courier New"/>
                <w:sz w:val="20"/>
              </w:rPr>
              <w:t xml:space="preserve">      </w:t>
            </w:r>
            <w:r w:rsidRPr="00AC385E">
              <w:rPr>
                <w:rFonts w:ascii="Courier New" w:hAnsi="Courier New"/>
                <w:sz w:val="20"/>
              </w:rPr>
              <w:t>//line 1</w:t>
            </w:r>
          </w:p>
          <w:p w:rsidR="0027488E" w:rsidRPr="00AC385E" w:rsidRDefault="0027488E" w:rsidP="00AE690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out.println(zel(15)+zel(4)); //line 2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27488E" w:rsidRPr="00AC385E" w:rsidTr="00AB7E26">
        <w:tc>
          <w:tcPr>
            <w:tcW w:w="5868" w:type="dxa"/>
          </w:tcPr>
          <w:p w:rsidR="0027488E" w:rsidRPr="00AC385E" w:rsidRDefault="0027488E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22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27488E" w:rsidRPr="00AC385E" w:rsidRDefault="0027488E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 xml:space="preserve">What is output by </w:t>
            </w:r>
            <w:r w:rsidRPr="00AC385E">
              <w:rPr>
                <w:rFonts w:ascii="Courier New" w:hAnsi="Courier New" w:cs="Courier New"/>
                <w:sz w:val="20"/>
              </w:rPr>
              <w:t>/</w:t>
            </w:r>
            <w:r w:rsidR="00A14336" w:rsidRPr="00AC385E">
              <w:rPr>
                <w:rFonts w:ascii="Courier New" w:hAnsi="Courier New" w:cs="Courier New"/>
                <w:sz w:val="20"/>
              </w:rPr>
              <w:t>/</w:t>
            </w:r>
            <w:r w:rsidRPr="00AC385E">
              <w:rPr>
                <w:rFonts w:ascii="Courier New" w:hAnsi="Courier New" w:cs="Courier New"/>
                <w:sz w:val="20"/>
              </w:rPr>
              <w:t>line 2</w:t>
            </w:r>
            <w:r w:rsidRPr="00AC385E">
              <w:rPr>
                <w:sz w:val="20"/>
              </w:rPr>
              <w:t>?</w:t>
            </w:r>
          </w:p>
          <w:p w:rsidR="00AB7E26" w:rsidRDefault="0027488E" w:rsidP="008158E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8158EF" w:rsidRPr="00AC385E">
              <w:rPr>
                <w:rFonts w:ascii="Courier New" w:hAnsi="Courier New" w:cs="Courier New"/>
                <w:sz w:val="20"/>
              </w:rPr>
              <w:t>15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27488E" w:rsidP="008158E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B.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17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27488E" w:rsidP="008158E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E2475E" w:rsidRPr="00AC385E">
              <w:rPr>
                <w:rFonts w:ascii="Courier New" w:hAnsi="Courier New" w:cs="Courier New"/>
                <w:sz w:val="20"/>
              </w:rPr>
              <w:t>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27488E" w:rsidP="008158E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D.</w:t>
            </w:r>
            <w:r w:rsidRPr="00AC385E">
              <w:rPr>
                <w:sz w:val="20"/>
              </w:rPr>
              <w:tab/>
            </w:r>
            <w:r w:rsidR="00E2475E" w:rsidRPr="00AC385E">
              <w:rPr>
                <w:rFonts w:ascii="Courier New" w:hAnsi="Courier New" w:cs="Courier New"/>
                <w:sz w:val="20"/>
              </w:rPr>
              <w:t>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27488E" w:rsidRPr="00AC385E" w:rsidRDefault="0027488E" w:rsidP="008158E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E2475E" w:rsidRPr="00AC385E">
              <w:rPr>
                <w:rFonts w:ascii="Courier New" w:hAnsi="Courier New" w:cs="Courier New"/>
                <w:sz w:val="20"/>
              </w:rPr>
              <w:t>57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/>
            <w:vAlign w:val="center"/>
          </w:tcPr>
          <w:p w:rsidR="0027488E" w:rsidRPr="00AC385E" w:rsidRDefault="0027488E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AB7E26" w:rsidRDefault="00AB7E26">
      <w:r>
        <w:br w:type="page"/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131710" w:rsidRPr="00AC385E" w:rsidTr="00AB7E26">
        <w:tc>
          <w:tcPr>
            <w:tcW w:w="5868" w:type="dxa"/>
          </w:tcPr>
          <w:p w:rsidR="00131710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23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131710" w:rsidRPr="00AC385E" w:rsidRDefault="00A1433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</w:t>
            </w:r>
            <w:r w:rsidRPr="00AC385E">
              <w:rPr>
                <w:rFonts w:ascii="Courier New" w:hAnsi="Courier New" w:cs="Courier New"/>
                <w:sz w:val="20"/>
              </w:rPr>
              <w:t xml:space="preserve"> //line 1</w:t>
            </w:r>
            <w:r w:rsidRPr="00AC385E">
              <w:rPr>
                <w:sz w:val="20"/>
              </w:rPr>
              <w:t>?</w:t>
            </w:r>
          </w:p>
          <w:p w:rsidR="00A14336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A14336" w:rsidRPr="00AC385E">
              <w:rPr>
                <w:rFonts w:ascii="Courier New" w:hAnsi="Courier New" w:cs="Courier New"/>
                <w:sz w:val="20"/>
              </w:rPr>
              <w:t>Board For ages 8-12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14336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B.</w:t>
            </w:r>
            <w:r w:rsidRPr="00AC385E">
              <w:rPr>
                <w:sz w:val="20"/>
              </w:rPr>
              <w:tab/>
            </w:r>
            <w:r w:rsidR="00A14336" w:rsidRPr="00AC385E">
              <w:rPr>
                <w:rFonts w:ascii="Courier New" w:hAnsi="Courier New" w:cs="Courier New"/>
                <w:sz w:val="20"/>
              </w:rPr>
              <w:t>Board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14336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A14336" w:rsidRPr="00AC385E">
              <w:rPr>
                <w:rFonts w:ascii="Courier New" w:hAnsi="Courier New" w:cs="Courier New"/>
                <w:sz w:val="20"/>
              </w:rPr>
              <w:t>For ages 8-12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14336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rFonts w:ascii="Courier New" w:hAnsi="Courier New" w:cs="Courier New"/>
                <w:sz w:val="20"/>
              </w:rPr>
            </w:pPr>
            <w:r w:rsidRPr="00AC385E">
              <w:rPr>
                <w:sz w:val="20"/>
              </w:rPr>
              <w:t>D.</w:t>
            </w:r>
            <w:r w:rsidRPr="00AC385E">
              <w:rPr>
                <w:sz w:val="20"/>
              </w:rPr>
              <w:tab/>
            </w:r>
            <w:r w:rsidR="00A14336" w:rsidRPr="00AC385E">
              <w:rPr>
                <w:rFonts w:ascii="Courier New" w:hAnsi="Courier New" w:cs="Courier New"/>
                <w:sz w:val="20"/>
              </w:rPr>
              <w:t>Board</w:t>
            </w:r>
          </w:p>
          <w:p w:rsidR="00A14336" w:rsidRPr="00AC385E" w:rsidRDefault="00A1433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rFonts w:ascii="Courier New" w:hAnsi="Courier New" w:cs="Courier New"/>
                <w:sz w:val="20"/>
              </w:rPr>
              <w:t xml:space="preserve">  For ages 8-12</w:t>
            </w:r>
            <w:r w:rsidR="00131710"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="00131710"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="00131710"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="00131710" w:rsidRPr="00AC385E">
              <w:rPr>
                <w:sz w:val="20"/>
              </w:rPr>
              <w:tab/>
            </w:r>
          </w:p>
          <w:p w:rsidR="00131710" w:rsidRPr="00AC385E" w:rsidRDefault="00131710" w:rsidP="00A143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A14336" w:rsidRPr="00AC385E">
              <w:rPr>
                <w:rFonts w:ascii="Courier New" w:hAnsi="Courier New" w:cs="Courier New"/>
                <w:sz w:val="20"/>
              </w:rPr>
              <w:t>No output due to syntax error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 w:val="restart"/>
            <w:vAlign w:val="center"/>
          </w:tcPr>
          <w:p w:rsidR="00131710" w:rsidRPr="00AC385E" w:rsidRDefault="00AB7E2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131710" w:rsidRPr="00AC385E">
              <w:rPr>
                <w:rFonts w:ascii="Courier New" w:hAnsi="Courier New"/>
                <w:sz w:val="20"/>
              </w:rPr>
              <w:t>class Toy{</w:t>
            </w:r>
          </w:p>
          <w:p w:rsidR="00131710" w:rsidRPr="00AC385E" w:rsidRDefault="00A1433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int low, high</w:t>
            </w:r>
            <w:r w:rsidR="00131710" w:rsidRPr="00AC385E">
              <w:rPr>
                <w:rFonts w:ascii="Courier New" w:hAnsi="Courier New"/>
                <w:sz w:val="20"/>
              </w:rPr>
              <w:t>;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public Toy(int low</w:t>
            </w:r>
            <w:r w:rsidR="00A14336" w:rsidRPr="00AC385E">
              <w:rPr>
                <w:rFonts w:ascii="Courier New" w:hAnsi="Courier New"/>
                <w:sz w:val="20"/>
              </w:rPr>
              <w:t>A</w:t>
            </w:r>
            <w:r w:rsidRPr="00AC385E">
              <w:rPr>
                <w:rFonts w:ascii="Courier New" w:hAnsi="Courier New"/>
                <w:sz w:val="20"/>
              </w:rPr>
              <w:t>, int high</w:t>
            </w:r>
            <w:r w:rsidR="00A14336" w:rsidRPr="00AC385E">
              <w:rPr>
                <w:rFonts w:ascii="Courier New" w:hAnsi="Courier New"/>
                <w:sz w:val="20"/>
              </w:rPr>
              <w:t>A</w:t>
            </w:r>
            <w:r w:rsidRPr="00AC385E">
              <w:rPr>
                <w:rFonts w:ascii="Courier New" w:hAnsi="Courier New"/>
                <w:sz w:val="20"/>
              </w:rPr>
              <w:t>){</w:t>
            </w:r>
          </w:p>
          <w:p w:rsidR="00131710" w:rsidRPr="00AC385E" w:rsidRDefault="00A1433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low</w:t>
            </w:r>
            <w:r w:rsidR="00131710" w:rsidRPr="00AC385E">
              <w:rPr>
                <w:rFonts w:ascii="Courier New" w:hAnsi="Courier New"/>
                <w:sz w:val="20"/>
              </w:rPr>
              <w:t>=low</w:t>
            </w:r>
            <w:r w:rsidRPr="00AC385E">
              <w:rPr>
                <w:rFonts w:ascii="Courier New" w:hAnsi="Courier New"/>
                <w:sz w:val="20"/>
              </w:rPr>
              <w:t>A</w:t>
            </w:r>
            <w:r w:rsidR="00131710" w:rsidRPr="00AC385E">
              <w:rPr>
                <w:rFonts w:ascii="Courier New" w:hAnsi="Courier New"/>
                <w:sz w:val="20"/>
              </w:rPr>
              <w:t>;</w:t>
            </w:r>
          </w:p>
          <w:p w:rsidR="00131710" w:rsidRPr="00AC385E" w:rsidRDefault="00A1433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high</w:t>
            </w:r>
            <w:r w:rsidR="00131710" w:rsidRPr="00AC385E">
              <w:rPr>
                <w:rFonts w:ascii="Courier New" w:hAnsi="Courier New"/>
                <w:sz w:val="20"/>
              </w:rPr>
              <w:t>=high</w:t>
            </w:r>
            <w:r w:rsidRPr="00AC385E">
              <w:rPr>
                <w:rFonts w:ascii="Courier New" w:hAnsi="Courier New"/>
                <w:sz w:val="20"/>
              </w:rPr>
              <w:t>A</w:t>
            </w:r>
            <w:r w:rsidR="00131710" w:rsidRPr="00AC385E">
              <w:rPr>
                <w:rFonts w:ascii="Courier New" w:hAnsi="Courier New"/>
                <w:sz w:val="20"/>
              </w:rPr>
              <w:t>;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}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public String getAgeInfo(){</w:t>
            </w:r>
          </w:p>
          <w:p w:rsidR="00131710" w:rsidRPr="00AC385E" w:rsidRDefault="00A1433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return "For ages "+low</w:t>
            </w:r>
            <w:r w:rsidR="00131710" w:rsidRPr="00AC385E">
              <w:rPr>
                <w:rFonts w:ascii="Courier New" w:hAnsi="Courier New"/>
                <w:sz w:val="20"/>
              </w:rPr>
              <w:t>+</w:t>
            </w:r>
            <w:r w:rsidRPr="00AC385E">
              <w:rPr>
                <w:rFonts w:ascii="Courier New" w:hAnsi="Courier New"/>
                <w:sz w:val="20"/>
              </w:rPr>
              <w:t>"-"+high</w:t>
            </w:r>
            <w:r w:rsidR="00131710" w:rsidRPr="00AC385E">
              <w:rPr>
                <w:rFonts w:ascii="Courier New" w:hAnsi="Courier New"/>
                <w:sz w:val="20"/>
              </w:rPr>
              <w:t>;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}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}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class Game extends Toy{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String type;</w:t>
            </w:r>
          </w:p>
          <w:p w:rsidR="00131710" w:rsidRPr="00AC385E" w:rsidRDefault="00A1433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public Game(int l, int h,</w:t>
            </w:r>
            <w:r w:rsidR="00131710" w:rsidRPr="00AC385E">
              <w:rPr>
                <w:rFonts w:ascii="Courier New" w:hAnsi="Courier New"/>
                <w:sz w:val="20"/>
              </w:rPr>
              <w:t>String t){</w:t>
            </w:r>
          </w:p>
          <w:p w:rsidR="00131710" w:rsidRPr="00AC385E" w:rsidRDefault="00A1433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super(l,h</w:t>
            </w:r>
            <w:r w:rsidR="00131710" w:rsidRPr="00AC385E">
              <w:rPr>
                <w:rFonts w:ascii="Courier New" w:hAnsi="Courier New"/>
                <w:sz w:val="20"/>
              </w:rPr>
              <w:t>);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type=t;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}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public String getInfo(){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return type +"/n"+getAgeInfo();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}</w:t>
            </w:r>
          </w:p>
          <w:p w:rsidR="00131710" w:rsidRPr="00AC385E" w:rsidRDefault="00131710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}</w:t>
            </w:r>
          </w:p>
          <w:p w:rsidR="00A14336" w:rsidRPr="00AC385E" w:rsidRDefault="00A1433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A14336" w:rsidRPr="00AC385E" w:rsidRDefault="00A14336" w:rsidP="0013171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//client code</w:t>
            </w:r>
          </w:p>
          <w:p w:rsidR="00A14336" w:rsidRPr="00AC385E" w:rsidRDefault="00A14336" w:rsidP="00A143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Game m = new Game(8,12,"Board");</w:t>
            </w:r>
          </w:p>
          <w:p w:rsidR="00A14336" w:rsidRPr="00AC385E" w:rsidRDefault="00A14336" w:rsidP="00A143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out.println(m.getAgeInfo()); //line1</w:t>
            </w:r>
          </w:p>
          <w:p w:rsidR="00A14336" w:rsidRPr="00AC385E" w:rsidRDefault="00A14336" w:rsidP="00A143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Toy t = new Game(</w:t>
            </w:r>
            <w:r w:rsidR="001109D2" w:rsidRPr="00AC385E">
              <w:rPr>
                <w:rFonts w:ascii="Courier New" w:hAnsi="Courier New"/>
                <w:sz w:val="20"/>
              </w:rPr>
              <w:t>3</w:t>
            </w:r>
            <w:r w:rsidRPr="00AC385E">
              <w:rPr>
                <w:rFonts w:ascii="Courier New" w:hAnsi="Courier New"/>
                <w:sz w:val="20"/>
              </w:rPr>
              <w:t>,</w:t>
            </w:r>
            <w:r w:rsidR="001109D2" w:rsidRPr="00AC385E">
              <w:rPr>
                <w:rFonts w:ascii="Courier New" w:hAnsi="Courier New"/>
                <w:sz w:val="20"/>
              </w:rPr>
              <w:t>10</w:t>
            </w:r>
            <w:r w:rsidRPr="00AC385E">
              <w:rPr>
                <w:rFonts w:ascii="Courier New" w:hAnsi="Courier New"/>
                <w:sz w:val="20"/>
              </w:rPr>
              <w:t>,"Imagination");</w:t>
            </w:r>
          </w:p>
          <w:p w:rsidR="00A14336" w:rsidRPr="00AC385E" w:rsidRDefault="00A14336" w:rsidP="00A143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out.println(t.getInfo());    //line 2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131710" w:rsidRPr="00AC385E" w:rsidTr="00AB7E26">
        <w:tc>
          <w:tcPr>
            <w:tcW w:w="5868" w:type="dxa"/>
          </w:tcPr>
          <w:p w:rsidR="00131710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24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131710" w:rsidRPr="00AC385E" w:rsidRDefault="00A1433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 xml:space="preserve">What is output by </w:t>
            </w:r>
            <w:r w:rsidRPr="00AC385E">
              <w:rPr>
                <w:rFonts w:ascii="Courier New" w:hAnsi="Courier New" w:cs="Courier New"/>
                <w:sz w:val="20"/>
              </w:rPr>
              <w:t>//line 2</w:t>
            </w:r>
            <w:r w:rsidRPr="00AC385E">
              <w:rPr>
                <w:sz w:val="20"/>
              </w:rPr>
              <w:t>?</w:t>
            </w:r>
          </w:p>
          <w:p w:rsidR="001109D2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1109D2" w:rsidRPr="00AC385E">
              <w:rPr>
                <w:rFonts w:ascii="Courier New" w:hAnsi="Courier New" w:cs="Courier New"/>
                <w:sz w:val="20"/>
              </w:rPr>
              <w:t>Imagination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1109D2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B.</w:t>
            </w:r>
            <w:r w:rsidRPr="00AC385E">
              <w:rPr>
                <w:sz w:val="20"/>
              </w:rPr>
              <w:tab/>
            </w:r>
            <w:r w:rsidR="001109D2" w:rsidRPr="00AC385E">
              <w:rPr>
                <w:rFonts w:ascii="Courier New" w:hAnsi="Courier New" w:cs="Courier New"/>
                <w:sz w:val="20"/>
              </w:rPr>
              <w:t>Imagination For ages 3-10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1109D2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1109D2" w:rsidRPr="00AC385E">
              <w:rPr>
                <w:rFonts w:ascii="Courier New" w:hAnsi="Courier New" w:cs="Courier New"/>
                <w:sz w:val="20"/>
              </w:rPr>
              <w:t>For ages 3-10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1109D2" w:rsidRPr="00AC385E" w:rsidRDefault="0013171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rFonts w:ascii="Courier New" w:hAnsi="Courier New" w:cs="Courier New"/>
                <w:sz w:val="20"/>
              </w:rPr>
            </w:pPr>
            <w:r w:rsidRPr="00AC385E">
              <w:rPr>
                <w:sz w:val="20"/>
              </w:rPr>
              <w:t>D.</w:t>
            </w:r>
            <w:r w:rsidRPr="00AC385E">
              <w:rPr>
                <w:sz w:val="20"/>
              </w:rPr>
              <w:tab/>
            </w:r>
            <w:r w:rsidR="001109D2" w:rsidRPr="00AC385E">
              <w:rPr>
                <w:rFonts w:ascii="Courier New" w:hAnsi="Courier New" w:cs="Courier New"/>
                <w:sz w:val="20"/>
              </w:rPr>
              <w:t>Imagination</w:t>
            </w:r>
          </w:p>
          <w:p w:rsidR="00A14336" w:rsidRPr="00AC385E" w:rsidRDefault="001109D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rFonts w:ascii="Courier New" w:hAnsi="Courier New" w:cs="Courier New"/>
                <w:sz w:val="20"/>
              </w:rPr>
              <w:t xml:space="preserve">  For ages 3-10</w:t>
            </w:r>
            <w:r w:rsidR="00131710"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="00131710"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="00131710"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="00131710" w:rsidRPr="00AC385E">
              <w:rPr>
                <w:sz w:val="20"/>
              </w:rPr>
              <w:tab/>
            </w:r>
          </w:p>
          <w:p w:rsidR="00131710" w:rsidRPr="00AC385E" w:rsidRDefault="00131710" w:rsidP="00A1433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A14336" w:rsidRPr="00AC385E">
              <w:rPr>
                <w:rFonts w:ascii="Courier New" w:hAnsi="Courier New" w:cs="Courier New"/>
                <w:sz w:val="20"/>
              </w:rPr>
              <w:t>No output due to syntax error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/>
            <w:vAlign w:val="center"/>
          </w:tcPr>
          <w:p w:rsidR="00131710" w:rsidRPr="00AC385E" w:rsidRDefault="00131710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5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2E6B73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2E6B73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2E6B73" w:rsidRPr="00AC385E">
              <w:rPr>
                <w:rFonts w:ascii="Courier New" w:hAnsi="Courier New"/>
                <w:sz w:val="20"/>
              </w:rPr>
              <w:t xml:space="preserve">AED YSM POK CJB   </w:t>
            </w:r>
            <w:r w:rsidR="002E6B73" w:rsidRPr="00AC385E">
              <w:rPr>
                <w:rFonts w:ascii="Courier New" w:hAnsi="Courier New" w:cs="Courier New"/>
                <w:sz w:val="20"/>
              </w:rPr>
              <w:t xml:space="preserve">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2E6B73" w:rsidRPr="00AC385E">
              <w:rPr>
                <w:rFonts w:ascii="Courier New" w:hAnsi="Courier New"/>
                <w:sz w:val="20"/>
              </w:rPr>
              <w:t>AED-YSM-POK-CJB</w:t>
            </w:r>
            <w:r w:rsidR="002E6B73" w:rsidRPr="00AC385E">
              <w:rPr>
                <w:rFonts w:ascii="Courier New" w:hAnsi="Courier New" w:cs="Courier New"/>
                <w:sz w:val="20"/>
              </w:rPr>
              <w:t xml:space="preserve">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  <w:p w:rsidR="002E6B73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2E6B73" w:rsidRPr="00AC385E">
              <w:rPr>
                <w:rFonts w:ascii="Courier New" w:hAnsi="Courier New"/>
                <w:sz w:val="20"/>
              </w:rPr>
              <w:t>AED5YSM5POK5CJB</w:t>
            </w:r>
            <w:r w:rsidR="002E6B73" w:rsidRPr="00AC385E">
              <w:rPr>
                <w:rFonts w:ascii="Courier New" w:hAnsi="Courier New" w:cs="Courier New"/>
                <w:sz w:val="20"/>
              </w:rPr>
              <w:t xml:space="preserve">  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2E6B73" w:rsidRPr="00AC385E">
              <w:rPr>
                <w:rFonts w:ascii="Courier New" w:hAnsi="Courier New"/>
                <w:sz w:val="20"/>
              </w:rPr>
              <w:t>AED-YS5-PO5-C5B5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  <w:p w:rsidR="004B34BB" w:rsidRPr="00AC385E" w:rsidRDefault="004B34BB" w:rsidP="002E6B7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2E6B73" w:rsidRPr="00AC385E">
              <w:rPr>
                <w:rFonts w:ascii="Courier New" w:hAnsi="Courier New"/>
                <w:sz w:val="20"/>
              </w:rPr>
              <w:t>AED-YS5-PO5-C5B</w:t>
            </w:r>
            <w:r w:rsidR="002E6B73" w:rsidRPr="00AC385E">
              <w:rPr>
                <w:rFonts w:ascii="Courier New" w:hAnsi="Courier New" w:cs="Courier New"/>
                <w:sz w:val="20"/>
              </w:rPr>
              <w:t xml:space="preserve">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2E6B73" w:rsidRPr="00AC385E" w:rsidRDefault="002E6B73" w:rsidP="002E6B7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String s = "AED-YSM-POK-CJB";</w:t>
            </w:r>
          </w:p>
          <w:p w:rsidR="002E6B73" w:rsidRPr="00AC385E" w:rsidRDefault="002E6B73" w:rsidP="002E6B7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String[] arr = s.split("[F-N]");</w:t>
            </w:r>
          </w:p>
          <w:p w:rsidR="002E6B73" w:rsidRPr="00AC385E" w:rsidRDefault="002E6B73" w:rsidP="002E6B7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for(String t:arr)</w:t>
            </w:r>
          </w:p>
          <w:p w:rsidR="004B34BB" w:rsidRPr="00AC385E" w:rsidRDefault="002E6B73" w:rsidP="002E6B7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out.print(t+"5");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6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CD3723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 xml:space="preserve">Which of the following is </w:t>
            </w:r>
            <w:r w:rsidRPr="00AC385E">
              <w:rPr>
                <w:b/>
                <w:sz w:val="20"/>
                <w:u w:val="single"/>
              </w:rPr>
              <w:softHyphen/>
              <w:t>NOT</w:t>
            </w:r>
            <w:r w:rsidRPr="00AC385E">
              <w:rPr>
                <w:sz w:val="20"/>
              </w:rPr>
              <w:t xml:space="preserve"> output by the code to the right?</w:t>
            </w:r>
          </w:p>
          <w:p w:rsidR="004B34BB" w:rsidRPr="00AC385E" w:rsidRDefault="004B34BB" w:rsidP="00CD372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CD3723" w:rsidRPr="00AC385E">
              <w:rPr>
                <w:rFonts w:ascii="Courier New" w:hAnsi="Courier New" w:cs="Courier New"/>
                <w:sz w:val="20"/>
              </w:rPr>
              <w:t>9-19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CD3723" w:rsidRPr="00AC385E">
              <w:rPr>
                <w:rFonts w:ascii="Courier New" w:hAnsi="Courier New" w:cs="Courier New"/>
                <w:sz w:val="20"/>
              </w:rPr>
              <w:t>1-14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CD3723" w:rsidRPr="00AC385E">
              <w:rPr>
                <w:rFonts w:ascii="Courier New" w:hAnsi="Courier New" w:cs="Courier New"/>
                <w:sz w:val="20"/>
              </w:rPr>
              <w:t>13-18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CD3723" w:rsidRPr="00AC385E">
              <w:rPr>
                <w:rFonts w:ascii="Courier New" w:hAnsi="Courier New" w:cs="Courier New"/>
                <w:sz w:val="20"/>
              </w:rPr>
              <w:t>20-23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CD3723" w:rsidRPr="00AC385E">
              <w:rPr>
                <w:rFonts w:ascii="Courier New" w:hAnsi="Courier New" w:cs="Courier New"/>
                <w:sz w:val="20"/>
              </w:rPr>
              <w:t>10-18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CD3723" w:rsidRPr="00AC385E" w:rsidRDefault="00CD3723" w:rsidP="00CD372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Random rand = new Random();</w:t>
            </w:r>
          </w:p>
          <w:p w:rsidR="00CD3723" w:rsidRPr="00AC385E" w:rsidRDefault="00CD3723" w:rsidP="00CD372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int a = rand.nextInt(16)+6;</w:t>
            </w:r>
          </w:p>
          <w:p w:rsidR="00CD3723" w:rsidRPr="00AC385E" w:rsidRDefault="00CD3723" w:rsidP="00CD372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int b = rand.nextInt(11)+13;</w:t>
            </w:r>
          </w:p>
          <w:p w:rsidR="004B34BB" w:rsidRPr="00AC385E" w:rsidRDefault="00CD3723" w:rsidP="00CD372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out.println(a+"-"+b);</w:t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7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272FF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 xml:space="preserve">What is output by </w:t>
            </w:r>
            <w:r w:rsidRPr="00AC385E">
              <w:rPr>
                <w:rFonts w:ascii="Courier New" w:hAnsi="Courier New"/>
                <w:sz w:val="20"/>
              </w:rPr>
              <w:t>taldorei(20)</w:t>
            </w:r>
            <w:r w:rsidRPr="00AC385E">
              <w:rPr>
                <w:sz w:val="20"/>
              </w:rPr>
              <w:t>?</w:t>
            </w:r>
          </w:p>
          <w:p w:rsidR="004B34BB" w:rsidRPr="00AC385E" w:rsidRDefault="004B34BB" w:rsidP="00272FF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272FF0" w:rsidRPr="00AC385E">
              <w:rPr>
                <w:rFonts w:ascii="Courier New" w:hAnsi="Courier New" w:cs="Courier New"/>
                <w:sz w:val="20"/>
              </w:rPr>
              <w:t>36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272FF0" w:rsidRPr="00AC385E">
              <w:rPr>
                <w:rFonts w:ascii="Courier New" w:hAnsi="Courier New" w:cs="Courier New"/>
                <w:sz w:val="20"/>
              </w:rPr>
              <w:t>38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272FF0" w:rsidRPr="00AC385E">
              <w:rPr>
                <w:rFonts w:ascii="Courier New" w:hAnsi="Courier New" w:cs="Courier New"/>
                <w:sz w:val="20"/>
              </w:rPr>
              <w:t>31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272FF0" w:rsidRPr="00AC385E">
              <w:rPr>
                <w:rFonts w:ascii="Courier New" w:hAnsi="Courier New" w:cs="Courier New"/>
                <w:sz w:val="20"/>
              </w:rPr>
              <w:t>39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272FF0" w:rsidRPr="00AC385E">
              <w:rPr>
                <w:rFonts w:ascii="Courier New" w:hAnsi="Courier New" w:cs="Courier New"/>
                <w:sz w:val="20"/>
              </w:rPr>
              <w:t>34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272FF0" w:rsidRPr="00AC385E" w:rsidRDefault="00AB7E26" w:rsidP="00272FF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272FF0" w:rsidRPr="00AC385E">
              <w:rPr>
                <w:rFonts w:ascii="Courier New" w:hAnsi="Courier New"/>
                <w:sz w:val="20"/>
              </w:rPr>
              <w:t>static int taldorei(int v</w:t>
            </w:r>
            <w:r w:rsidR="003B03C3" w:rsidRPr="00AC385E">
              <w:rPr>
                <w:rFonts w:ascii="Courier New" w:hAnsi="Courier New"/>
                <w:sz w:val="20"/>
              </w:rPr>
              <w:t>m</w:t>
            </w:r>
            <w:r w:rsidR="00272FF0" w:rsidRPr="00AC385E">
              <w:rPr>
                <w:rFonts w:ascii="Courier New" w:hAnsi="Courier New"/>
                <w:sz w:val="20"/>
              </w:rPr>
              <w:t>){</w:t>
            </w:r>
          </w:p>
          <w:p w:rsidR="00272FF0" w:rsidRPr="00AC385E" w:rsidRDefault="00272FF0" w:rsidP="00272FF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if(v</w:t>
            </w:r>
            <w:r w:rsidR="003B03C3" w:rsidRPr="00AC385E">
              <w:rPr>
                <w:rFonts w:ascii="Courier New" w:hAnsi="Courier New"/>
                <w:sz w:val="20"/>
              </w:rPr>
              <w:t>m</w:t>
            </w:r>
            <w:r w:rsidRPr="00AC385E">
              <w:rPr>
                <w:rFonts w:ascii="Courier New" w:hAnsi="Courier New"/>
                <w:sz w:val="20"/>
              </w:rPr>
              <w:t>&lt;8)</w:t>
            </w:r>
          </w:p>
          <w:p w:rsidR="00272FF0" w:rsidRPr="00AC385E" w:rsidRDefault="00272FF0" w:rsidP="00272FF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    return 6;</w:t>
            </w:r>
          </w:p>
          <w:p w:rsidR="00272FF0" w:rsidRPr="00AC385E" w:rsidRDefault="00272FF0" w:rsidP="00272FF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 xml:space="preserve">    return v</w:t>
            </w:r>
            <w:r w:rsidR="003B03C3" w:rsidRPr="00AC385E">
              <w:rPr>
                <w:rFonts w:ascii="Courier New" w:hAnsi="Courier New"/>
                <w:sz w:val="20"/>
              </w:rPr>
              <w:t>m</w:t>
            </w:r>
            <w:r w:rsidRPr="00AC385E">
              <w:rPr>
                <w:rFonts w:ascii="Courier New" w:hAnsi="Courier New"/>
                <w:sz w:val="20"/>
              </w:rPr>
              <w:t>/3+taldorei(v</w:t>
            </w:r>
            <w:r w:rsidR="003B03C3" w:rsidRPr="00AC385E">
              <w:rPr>
                <w:rFonts w:ascii="Courier New" w:hAnsi="Courier New"/>
                <w:sz w:val="20"/>
              </w:rPr>
              <w:t>m</w:t>
            </w:r>
            <w:r w:rsidRPr="00AC385E">
              <w:rPr>
                <w:rFonts w:ascii="Courier New" w:hAnsi="Courier New"/>
                <w:sz w:val="20"/>
              </w:rPr>
              <w:t>-2);</w:t>
            </w:r>
          </w:p>
          <w:p w:rsidR="004B34BB" w:rsidRPr="00AC385E" w:rsidRDefault="00272FF0" w:rsidP="00272FF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}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8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3B03C3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9210A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9210A1" w:rsidRPr="00AC385E">
              <w:rPr>
                <w:rFonts w:ascii="Courier New" w:hAnsi="Courier New" w:cs="Courier New"/>
                <w:sz w:val="20"/>
              </w:rPr>
              <w:t>78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9210A1" w:rsidRPr="00AC385E">
              <w:rPr>
                <w:rFonts w:ascii="Courier New" w:hAnsi="Courier New" w:cs="Courier New"/>
                <w:sz w:val="20"/>
              </w:rPr>
              <w:t>83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9210A1" w:rsidRPr="00AC385E">
              <w:rPr>
                <w:rFonts w:ascii="Courier New" w:hAnsi="Courier New" w:cs="Courier New"/>
                <w:sz w:val="20"/>
              </w:rPr>
              <w:t>173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9210A1" w:rsidRPr="00AC385E">
              <w:rPr>
                <w:rFonts w:ascii="Courier New" w:hAnsi="Courier New" w:cs="Courier New"/>
                <w:sz w:val="20"/>
              </w:rPr>
              <w:t>123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9210A1" w:rsidRPr="00AC385E">
              <w:rPr>
                <w:rFonts w:ascii="Courier New" w:hAnsi="Courier New" w:cs="Courier New"/>
                <w:sz w:val="20"/>
              </w:rPr>
              <w:t>73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Pr="00AC385E" w:rsidRDefault="003B03C3" w:rsidP="009210A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out.print(Integer.toOctalString(</w:t>
            </w:r>
            <w:r w:rsidR="009210A1" w:rsidRPr="00AC385E">
              <w:rPr>
                <w:rFonts w:ascii="Courier New" w:hAnsi="Courier New"/>
                <w:sz w:val="20"/>
              </w:rPr>
              <w:t>8</w:t>
            </w:r>
            <w:r w:rsidRPr="00AC385E">
              <w:rPr>
                <w:rFonts w:ascii="Courier New" w:hAnsi="Courier New"/>
                <w:sz w:val="20"/>
              </w:rPr>
              <w:t>3));</w:t>
            </w:r>
          </w:p>
        </w:tc>
      </w:tr>
    </w:tbl>
    <w:p w:rsidR="00AB7E26" w:rsidRDefault="00AB7E26">
      <w:r>
        <w:br w:type="page"/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294FA5" w:rsidRPr="00AC385E" w:rsidTr="00AB7E26">
        <w:tc>
          <w:tcPr>
            <w:tcW w:w="5868" w:type="dxa"/>
          </w:tcPr>
          <w:p w:rsidR="00294FA5" w:rsidRPr="00AC385E" w:rsidRDefault="00294FA5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29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294FA5" w:rsidRPr="00AC385E" w:rsidRDefault="00294FA5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 xml:space="preserve">What is output by </w:t>
            </w:r>
            <w:r w:rsidRPr="00AC385E">
              <w:rPr>
                <w:rFonts w:ascii="Courier New" w:hAnsi="Courier New"/>
                <w:sz w:val="20"/>
              </w:rPr>
              <w:t>exandria(35)</w:t>
            </w:r>
            <w:r w:rsidRPr="00AC385E">
              <w:rPr>
                <w:sz w:val="20"/>
              </w:rPr>
              <w:t>?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5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Pr="00AC385E">
              <w:rPr>
                <w:rFonts w:ascii="Courier New" w:hAnsi="Courier New" w:cs="Courier New"/>
                <w:sz w:val="20"/>
              </w:rPr>
              <w:t>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 w:val="restart"/>
            <w:vAlign w:val="center"/>
          </w:tcPr>
          <w:p w:rsidR="00294FA5" w:rsidRPr="00AC385E" w:rsidRDefault="00AB7E26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294FA5" w:rsidRPr="00AC385E">
              <w:rPr>
                <w:rFonts w:ascii="Courier New" w:hAnsi="Courier New"/>
                <w:sz w:val="20"/>
              </w:rPr>
              <w:t>static int exandria(int s){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int r=0;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int l=0;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int h=100;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int g=50;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while(g!=s){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if(s&lt;g){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h=g;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g=(l+h)/2;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}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else{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l=g;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g=(l+h)/2;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}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</w:r>
            <w:r w:rsidRPr="00AC385E">
              <w:rPr>
                <w:rFonts w:ascii="Courier New" w:hAnsi="Courier New"/>
                <w:sz w:val="20"/>
              </w:rPr>
              <w:tab/>
              <w:t>r++;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}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ab/>
              <w:t>return r;</w:t>
            </w:r>
          </w:p>
          <w:p w:rsidR="00294FA5" w:rsidRPr="00AC385E" w:rsidRDefault="00294FA5" w:rsidP="00294FA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/>
                <w:sz w:val="20"/>
              </w:rPr>
              <w:t>}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294FA5" w:rsidRPr="00AC385E" w:rsidTr="00AB7E26">
        <w:tc>
          <w:tcPr>
            <w:tcW w:w="5868" w:type="dxa"/>
          </w:tcPr>
          <w:p w:rsidR="00294FA5" w:rsidRPr="00AC385E" w:rsidRDefault="00294FA5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30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294FA5" w:rsidRPr="00AC385E" w:rsidRDefault="00294FA5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 xml:space="preserve">What </w:t>
            </w:r>
            <w:r w:rsidR="00AC385E" w:rsidRPr="00AC385E">
              <w:rPr>
                <w:sz w:val="20"/>
              </w:rPr>
              <w:t>algorithm</w:t>
            </w:r>
            <w:r w:rsidRPr="00AC385E">
              <w:rPr>
                <w:sz w:val="20"/>
              </w:rPr>
              <w:t xml:space="preserve"> </w:t>
            </w:r>
            <w:r w:rsidR="00AC385E" w:rsidRPr="00AC385E">
              <w:rPr>
                <w:sz w:val="20"/>
              </w:rPr>
              <w:t>does the method exandria() represent ?</w:t>
            </w:r>
          </w:p>
          <w:p w:rsidR="00AC385E" w:rsidRDefault="00294FA5" w:rsidP="00AC385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AC385E">
              <w:rPr>
                <w:rFonts w:ascii="Courier New" w:hAnsi="Courier New" w:cs="Courier New"/>
                <w:sz w:val="20"/>
              </w:rPr>
              <w:t xml:space="preserve">MergeSort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AC385E">
              <w:rPr>
                <w:rFonts w:ascii="Courier New" w:hAnsi="Courier New" w:cs="Courier New"/>
                <w:sz w:val="20"/>
              </w:rPr>
              <w:t>QuickSort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C385E" w:rsidRDefault="00294FA5" w:rsidP="00AC385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AC385E">
              <w:rPr>
                <w:rFonts w:ascii="Courier New" w:hAnsi="Courier New" w:cs="Courier New"/>
                <w:sz w:val="20"/>
              </w:rPr>
              <w:t>Selection Sort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AC385E">
              <w:rPr>
                <w:rFonts w:ascii="Courier New" w:hAnsi="Courier New" w:cs="Courier New"/>
                <w:sz w:val="20"/>
              </w:rPr>
              <w:t>Sequential Search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294FA5" w:rsidRPr="00AC385E" w:rsidRDefault="00294FA5" w:rsidP="00AC385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AC385E">
              <w:rPr>
                <w:rFonts w:ascii="Courier New" w:hAnsi="Courier New" w:cs="Courier New"/>
                <w:sz w:val="20"/>
              </w:rPr>
              <w:t>Binary Search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/>
            <w:vAlign w:val="center"/>
          </w:tcPr>
          <w:p w:rsidR="00294FA5" w:rsidRPr="00AC385E" w:rsidRDefault="00294FA5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14C57"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3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1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8E2F47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preorder transversal of the binary tree to the right?</w:t>
            </w:r>
          </w:p>
          <w:p w:rsidR="000F1273" w:rsidRDefault="004B34BB" w:rsidP="000F127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0F1273">
              <w:rPr>
                <w:rFonts w:ascii="Courier New" w:hAnsi="Courier New" w:cs="Courier New"/>
                <w:sz w:val="20"/>
              </w:rPr>
              <w:t>FANCYAPNTS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0F1273">
              <w:rPr>
                <w:rFonts w:ascii="Courier New" w:hAnsi="Courier New" w:cs="Courier New"/>
                <w:sz w:val="20"/>
              </w:rPr>
              <w:t>ACAFNYPNTS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0F1273" w:rsidRDefault="004B34BB" w:rsidP="000F127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0F1273">
              <w:rPr>
                <w:rFonts w:ascii="Courier New" w:hAnsi="Courier New" w:cs="Courier New"/>
                <w:sz w:val="20"/>
              </w:rPr>
              <w:t>FACANYPNTS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0F1273">
              <w:rPr>
                <w:rFonts w:ascii="Courier New" w:hAnsi="Courier New" w:cs="Courier New"/>
                <w:sz w:val="20"/>
              </w:rPr>
              <w:t>ACANSTPYNF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0F127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0F1273">
              <w:rPr>
                <w:rFonts w:ascii="Courier New" w:hAnsi="Courier New" w:cs="Courier New"/>
                <w:sz w:val="20"/>
              </w:rPr>
              <w:t>AACFNNPSTY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C553E6" w:rsidRDefault="00C553E6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</w:p>
          <w:p w:rsidR="004B34BB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/  \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    N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\    \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C    Y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/    /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A    P 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/ \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N  T 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/</w:t>
            </w:r>
          </w:p>
          <w:p w:rsidR="008E2F47" w:rsidRDefault="008E2F47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S</w:t>
            </w:r>
          </w:p>
          <w:p w:rsidR="00C553E6" w:rsidRPr="00AC385E" w:rsidRDefault="00C553E6" w:rsidP="008E2F47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jc w:val="center"/>
              <w:rPr>
                <w:rFonts w:ascii="Courier New" w:hAnsi="Courier New"/>
                <w:sz w:val="20"/>
              </w:rPr>
            </w:pP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32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C553E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4B34BB" w:rsidRPr="00AC385E" w:rsidRDefault="004B34BB" w:rsidP="00C553E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C553E6">
              <w:rPr>
                <w:rFonts w:ascii="Courier New" w:hAnsi="Courier New" w:cs="Courier New"/>
                <w:sz w:val="20"/>
              </w:rPr>
              <w:t>33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C553E6">
              <w:rPr>
                <w:rFonts w:ascii="Courier New" w:hAnsi="Courier New" w:cs="Courier New"/>
                <w:sz w:val="20"/>
              </w:rPr>
              <w:t>39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C553E6">
              <w:rPr>
                <w:rFonts w:ascii="Courier New" w:hAnsi="Courier New" w:cs="Courier New"/>
                <w:sz w:val="20"/>
              </w:rPr>
              <w:t>13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C553E6">
              <w:rPr>
                <w:rFonts w:ascii="Courier New" w:hAnsi="Courier New" w:cs="Courier New"/>
                <w:sz w:val="20"/>
              </w:rPr>
              <w:t>36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C553E6">
              <w:rPr>
                <w:rFonts w:ascii="Courier New" w:hAnsi="Courier New" w:cs="Courier New"/>
                <w:sz w:val="20"/>
              </w:rPr>
              <w:t>null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C553E6" w:rsidRDefault="00C553E6" w:rsidP="00C553E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C553E6" w:rsidRDefault="00C553E6" w:rsidP="00C553E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553E6">
              <w:rPr>
                <w:rFonts w:ascii="Courier New" w:hAnsi="Courier New"/>
                <w:sz w:val="20"/>
              </w:rPr>
              <w:t>Map map</w:t>
            </w:r>
            <w:r>
              <w:rPr>
                <w:rFonts w:ascii="Courier New" w:hAnsi="Courier New"/>
                <w:sz w:val="20"/>
              </w:rPr>
              <w:t>;</w:t>
            </w:r>
          </w:p>
          <w:p w:rsidR="00C553E6" w:rsidRPr="00C553E6" w:rsidRDefault="00C553E6" w:rsidP="00C553E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map</w:t>
            </w:r>
            <w:r w:rsidRPr="00C553E6">
              <w:rPr>
                <w:rFonts w:ascii="Courier New" w:hAnsi="Courier New"/>
                <w:sz w:val="20"/>
              </w:rPr>
              <w:t>= new TreeMap&lt;Integer, Integer&gt;();</w:t>
            </w:r>
          </w:p>
          <w:p w:rsidR="00C553E6" w:rsidRPr="00C553E6" w:rsidRDefault="00C553E6" w:rsidP="00C553E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553E6">
              <w:rPr>
                <w:rFonts w:ascii="Courier New" w:hAnsi="Courier New"/>
                <w:sz w:val="20"/>
              </w:rPr>
              <w:t>for(int i=0; i&lt;20; i+=3)</w:t>
            </w:r>
          </w:p>
          <w:p w:rsidR="00C553E6" w:rsidRPr="00C553E6" w:rsidRDefault="00C553E6" w:rsidP="00C553E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553E6">
              <w:rPr>
                <w:rFonts w:ascii="Courier New" w:hAnsi="Courier New"/>
                <w:sz w:val="20"/>
              </w:rPr>
              <w:tab/>
              <w:t>map.put(i+1,i*3);</w:t>
            </w:r>
          </w:p>
          <w:p w:rsidR="004B34BB" w:rsidRDefault="00C553E6" w:rsidP="00C553E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553E6">
              <w:rPr>
                <w:rFonts w:ascii="Courier New" w:hAnsi="Courier New"/>
                <w:sz w:val="20"/>
              </w:rPr>
              <w:t>out.println(map.get(13));</w:t>
            </w:r>
          </w:p>
          <w:p w:rsidR="00C553E6" w:rsidRPr="00AC385E" w:rsidRDefault="00C553E6" w:rsidP="00C553E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33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0854DA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AC385E">
              <w:rPr>
                <w:sz w:val="20"/>
              </w:rPr>
              <w:t>What is output by the code to the right?</w:t>
            </w:r>
          </w:p>
          <w:p w:rsidR="000854DA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0854DA">
              <w:rPr>
                <w:rFonts w:ascii="Courier New" w:hAnsi="Courier New" w:cs="Courier New"/>
                <w:sz w:val="20"/>
              </w:rPr>
              <w:t>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0854DA">
              <w:rPr>
                <w:rFonts w:ascii="Courier New" w:hAnsi="Courier New" w:cs="Courier New"/>
                <w:sz w:val="20"/>
              </w:rPr>
              <w:t>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0854DA">
              <w:rPr>
                <w:rFonts w:ascii="Courier New" w:hAnsi="Courier New" w:cs="Courier New"/>
                <w:sz w:val="20"/>
              </w:rPr>
              <w:t>10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0854DA">
              <w:rPr>
                <w:rFonts w:ascii="Courier New" w:hAnsi="Courier New" w:cs="Courier New"/>
                <w:sz w:val="20"/>
              </w:rPr>
              <w:t>34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0854D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0854DA" w:rsidRPr="000854DA">
              <w:rPr>
                <w:sz w:val="20"/>
              </w:rPr>
              <w:t>No output due to Index Out of Bounds E</w:t>
            </w:r>
            <w:r w:rsidR="000854DA">
              <w:rPr>
                <w:sz w:val="20"/>
              </w:rPr>
              <w:t>xception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0854DA" w:rsidRPr="000854DA" w:rsidRDefault="00AB7E26" w:rsidP="000854D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0854DA" w:rsidRPr="000854DA">
              <w:rPr>
                <w:rFonts w:ascii="Courier New" w:hAnsi="Courier New"/>
                <w:sz w:val="20"/>
              </w:rPr>
              <w:t>LinkedList l;</w:t>
            </w:r>
          </w:p>
          <w:p w:rsidR="000854DA" w:rsidRPr="000854DA" w:rsidRDefault="000854DA" w:rsidP="000854D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854DA">
              <w:rPr>
                <w:rFonts w:ascii="Courier New" w:hAnsi="Courier New"/>
                <w:sz w:val="20"/>
              </w:rPr>
              <w:t>l=new LinkedList();</w:t>
            </w:r>
          </w:p>
          <w:p w:rsidR="000854DA" w:rsidRPr="000854DA" w:rsidRDefault="000854DA" w:rsidP="000854D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854DA">
              <w:rPr>
                <w:rFonts w:ascii="Courier New" w:hAnsi="Courier New"/>
                <w:sz w:val="20"/>
              </w:rPr>
              <w:t>for(int i=34;i&gt;0;i-=4)</w:t>
            </w:r>
          </w:p>
          <w:p w:rsidR="000854DA" w:rsidRPr="000854DA" w:rsidRDefault="000854DA" w:rsidP="000854D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854DA">
              <w:rPr>
                <w:rFonts w:ascii="Courier New" w:hAnsi="Courier New"/>
                <w:sz w:val="20"/>
              </w:rPr>
              <w:tab/>
              <w:t>l.add(i);</w:t>
            </w:r>
          </w:p>
          <w:p w:rsidR="000854DA" w:rsidRPr="000854DA" w:rsidRDefault="000854DA" w:rsidP="000854D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854DA">
              <w:rPr>
                <w:rFonts w:ascii="Courier New" w:hAnsi="Courier New"/>
                <w:sz w:val="20"/>
              </w:rPr>
              <w:t>l.remove(2);</w:t>
            </w:r>
          </w:p>
          <w:p w:rsidR="000854DA" w:rsidRPr="000854DA" w:rsidRDefault="000854DA" w:rsidP="000854D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854DA">
              <w:rPr>
                <w:rFonts w:ascii="Courier New" w:hAnsi="Courier New"/>
                <w:sz w:val="20"/>
              </w:rPr>
              <w:t>l.remove(6);</w:t>
            </w:r>
          </w:p>
          <w:p w:rsidR="004B34BB" w:rsidRPr="00AC385E" w:rsidRDefault="000854DA" w:rsidP="000854DA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854DA">
              <w:rPr>
                <w:rFonts w:ascii="Courier New" w:hAnsi="Courier New"/>
                <w:sz w:val="20"/>
              </w:rPr>
              <w:t>out.println(l.get(6));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7A34FF" w:rsidRPr="00AC385E" w:rsidTr="00AB7E26">
        <w:tc>
          <w:tcPr>
            <w:tcW w:w="10638" w:type="dxa"/>
            <w:gridSpan w:val="2"/>
          </w:tcPr>
          <w:p w:rsidR="007A34FF" w:rsidRPr="00AC385E" w:rsidRDefault="007A34FF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34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7A34FF" w:rsidRPr="00AC385E" w:rsidRDefault="007A34FF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2’s complement representation of -107?</w:t>
            </w:r>
          </w:p>
          <w:p w:rsidR="007A34FF" w:rsidRPr="00AC385E" w:rsidRDefault="007A34FF" w:rsidP="007A34F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01011011</w:t>
            </w:r>
            <w:r>
              <w:rPr>
                <w:rFonts w:ascii="Courier New" w:hAnsi="Courier New" w:cs="Courier New"/>
                <w:sz w:val="20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 xml:space="preserve">           </w:t>
            </w:r>
            <w:r w:rsidRPr="00AC385E">
              <w:rPr>
                <w:sz w:val="20"/>
              </w:rPr>
              <w:t>B.</w:t>
            </w:r>
            <w:r>
              <w:rPr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10010101</w:t>
            </w:r>
            <w:r>
              <w:rPr>
                <w:rFonts w:ascii="Courier New" w:hAnsi="Courier New" w:cs="Courier New"/>
                <w:sz w:val="20"/>
                <w:vertAlign w:val="subscript"/>
              </w:rPr>
              <w:t>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 xml:space="preserve">                </w:t>
            </w:r>
            <w:r w:rsidRPr="00AC385E">
              <w:rPr>
                <w:sz w:val="20"/>
              </w:rPr>
              <w:t>C.</w:t>
            </w:r>
            <w:r>
              <w:rPr>
                <w:sz w:val="20"/>
              </w:rPr>
              <w:t xml:space="preserve"> </w:t>
            </w:r>
            <w:r w:rsidRPr="00AC385E"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01101011</w:t>
            </w:r>
            <w:r>
              <w:rPr>
                <w:rFonts w:ascii="Courier New" w:hAnsi="Courier New" w:cs="Courier New"/>
                <w:sz w:val="20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>
              <w:rPr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>11011011</w:t>
            </w:r>
            <w:r>
              <w:rPr>
                <w:rFonts w:ascii="Courier New" w:hAnsi="Courier New" w:cs="Courier New"/>
                <w:sz w:val="20"/>
                <w:vertAlign w:val="subscript"/>
              </w:rPr>
              <w:t xml:space="preserve">2 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>
              <w:rPr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10010100</w:t>
            </w:r>
            <w:r>
              <w:rPr>
                <w:rFonts w:ascii="Courier New" w:hAnsi="Courier New" w:cs="Courier New"/>
                <w:sz w:val="20"/>
                <w:vertAlign w:val="subscript"/>
              </w:rPr>
              <w:t>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35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446865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 w:rsidRPr="00446865">
              <w:rPr>
                <w:sz w:val="20"/>
              </w:rPr>
              <w:t>What is output by the code to the right?</w:t>
            </w:r>
          </w:p>
          <w:p w:rsidR="004B34BB" w:rsidRPr="00AC385E" w:rsidRDefault="004B34BB" w:rsidP="0047676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446865">
              <w:rPr>
                <w:rFonts w:ascii="Courier New" w:hAnsi="Courier New" w:cs="Courier New"/>
                <w:sz w:val="20"/>
              </w:rPr>
              <w:t>7</w:t>
            </w:r>
            <w:r w:rsidR="00476764">
              <w:rPr>
                <w:rFonts w:ascii="Courier New" w:hAnsi="Courier New" w:cs="Courier New"/>
                <w:sz w:val="20"/>
              </w:rPr>
              <w:t>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446865">
              <w:rPr>
                <w:rFonts w:ascii="Courier New" w:hAnsi="Courier New" w:cs="Courier New"/>
                <w:sz w:val="20"/>
              </w:rPr>
              <w:t>67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476764">
              <w:rPr>
                <w:rFonts w:ascii="Courier New" w:hAnsi="Courier New" w:cs="Courier New"/>
                <w:sz w:val="20"/>
              </w:rPr>
              <w:t>140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476764">
              <w:rPr>
                <w:rFonts w:ascii="Courier New" w:hAnsi="Courier New" w:cs="Courier New"/>
                <w:sz w:val="20"/>
              </w:rPr>
              <w:t>39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840AC2">
              <w:rPr>
                <w:rFonts w:ascii="Courier New" w:hAnsi="Courier New" w:cs="Courier New"/>
                <w:sz w:val="20"/>
              </w:rPr>
              <w:t>6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46865" w:rsidRPr="00446865" w:rsidRDefault="00AB7E26" w:rsidP="0044686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446865" w:rsidRPr="00446865">
              <w:rPr>
                <w:rFonts w:ascii="Courier New" w:hAnsi="Courier New"/>
                <w:sz w:val="20"/>
              </w:rPr>
              <w:t>int s = 67;</w:t>
            </w:r>
          </w:p>
          <w:p w:rsidR="00446865" w:rsidRPr="00446865" w:rsidRDefault="00840AC2" w:rsidP="0044686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s&gt;&gt;</w:t>
            </w:r>
            <w:r w:rsidR="00446865" w:rsidRPr="00446865">
              <w:rPr>
                <w:rFonts w:ascii="Courier New" w:hAnsi="Courier New"/>
                <w:sz w:val="20"/>
              </w:rPr>
              <w:t>=</w:t>
            </w:r>
            <w:r w:rsidR="00476764">
              <w:rPr>
                <w:rFonts w:ascii="Courier New" w:hAnsi="Courier New"/>
                <w:sz w:val="20"/>
              </w:rPr>
              <w:t>1</w:t>
            </w:r>
            <w:r w:rsidR="00446865" w:rsidRPr="00446865">
              <w:rPr>
                <w:rFonts w:ascii="Courier New" w:hAnsi="Courier New"/>
                <w:sz w:val="20"/>
              </w:rPr>
              <w:t>;</w:t>
            </w:r>
          </w:p>
          <w:p w:rsidR="00446865" w:rsidRPr="00446865" w:rsidRDefault="00446865" w:rsidP="0044686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446865">
              <w:rPr>
                <w:rFonts w:ascii="Courier New" w:hAnsi="Courier New"/>
                <w:sz w:val="20"/>
              </w:rPr>
              <w:t>s+=6;</w:t>
            </w:r>
          </w:p>
          <w:p w:rsidR="004B34BB" w:rsidRPr="00AC385E" w:rsidRDefault="00446865" w:rsidP="0044686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446865">
              <w:rPr>
                <w:rFonts w:ascii="Courier New" w:hAnsi="Courier New"/>
                <w:sz w:val="20"/>
              </w:rPr>
              <w:t>out.println(s);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</w:tbl>
    <w:p w:rsidR="00AB7E26" w:rsidRDefault="00AB7E26"/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36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DB54E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Which of the following Boolean expressions is represented by the truth table to the right?</w:t>
            </w:r>
          </w:p>
          <w:p w:rsidR="00DB54E2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36709B" w:rsidRPr="00717023">
              <w:rPr>
                <w:noProof/>
              </w:rPr>
              <w:drawing>
                <wp:inline distT="0" distB="0" distL="0" distR="0">
                  <wp:extent cx="723900" cy="182880"/>
                  <wp:effectExtent l="0" t="0" r="0" b="762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54E2">
              <w:rPr>
                <w:noProof/>
              </w:rPr>
              <w:t xml:space="preserve"> 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36709B" w:rsidRPr="00717023">
              <w:rPr>
                <w:noProof/>
              </w:rPr>
              <w:drawing>
                <wp:inline distT="0" distB="0" distL="0" distR="0">
                  <wp:extent cx="1059180" cy="152400"/>
                  <wp:effectExtent l="0" t="0" r="762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E4410A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36709B" w:rsidRPr="00717023">
              <w:rPr>
                <w:noProof/>
              </w:rPr>
              <w:drawing>
                <wp:inline distT="0" distB="0" distL="0" distR="0">
                  <wp:extent cx="754380" cy="198120"/>
                  <wp:effectExtent l="0" t="0" r="762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36709B" w:rsidRPr="00717023">
              <w:rPr>
                <w:noProof/>
              </w:rPr>
              <w:drawing>
                <wp:inline distT="0" distB="0" distL="0" distR="0">
                  <wp:extent cx="1135380" cy="182880"/>
                  <wp:effectExtent l="0" t="0" r="7620" b="762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36709B" w:rsidRPr="00717023">
              <w:rPr>
                <w:noProof/>
              </w:rPr>
              <w:drawing>
                <wp:inline distT="0" distB="0" distL="0" distR="0">
                  <wp:extent cx="693420" cy="167640"/>
                  <wp:effectExtent l="0" t="0" r="0" b="381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135"/>
              <w:gridCol w:w="1135"/>
              <w:gridCol w:w="1135"/>
            </w:tblGrid>
            <w:tr w:rsidR="00BE4120" w:rsidRPr="00B072C7" w:rsidTr="00B072C7"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A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B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C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Output</w:t>
                  </w:r>
                </w:p>
              </w:tc>
            </w:tr>
            <w:tr w:rsidR="00BE4120" w:rsidRPr="00B072C7" w:rsidTr="00B072C7">
              <w:tc>
                <w:tcPr>
                  <w:tcW w:w="1134" w:type="dxa"/>
                  <w:tcBorders>
                    <w:top w:val="single" w:sz="4" w:space="0" w:color="auto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</w:tr>
            <w:tr w:rsidR="00BE4120" w:rsidRPr="00B072C7" w:rsidTr="00B072C7">
              <w:tc>
                <w:tcPr>
                  <w:tcW w:w="113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</w:tr>
            <w:tr w:rsidR="00BE4120" w:rsidRPr="00B072C7" w:rsidTr="00B072C7">
              <w:tc>
                <w:tcPr>
                  <w:tcW w:w="113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</w:tr>
            <w:tr w:rsidR="00BE4120" w:rsidRPr="00B072C7" w:rsidTr="00B072C7">
              <w:tc>
                <w:tcPr>
                  <w:tcW w:w="113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</w:tr>
            <w:tr w:rsidR="00BE4120" w:rsidRPr="00B072C7" w:rsidTr="00B072C7">
              <w:tc>
                <w:tcPr>
                  <w:tcW w:w="113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</w:tr>
            <w:tr w:rsidR="00BE4120" w:rsidRPr="00B072C7" w:rsidTr="00B072C7">
              <w:tc>
                <w:tcPr>
                  <w:tcW w:w="113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</w:tr>
            <w:tr w:rsidR="00BE4120" w:rsidRPr="00B072C7" w:rsidTr="00B072C7">
              <w:tc>
                <w:tcPr>
                  <w:tcW w:w="113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</w:tr>
            <w:tr w:rsidR="00BE4120" w:rsidRPr="00B072C7" w:rsidTr="00B072C7">
              <w:tc>
                <w:tcPr>
                  <w:tcW w:w="113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E4120" w:rsidRPr="00B072C7" w:rsidRDefault="00BE4120" w:rsidP="00B072C7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rPr>
                      <w:rFonts w:ascii="Courier New" w:hAnsi="Courier New"/>
                      <w:sz w:val="20"/>
                    </w:rPr>
                  </w:pPr>
                  <w:r w:rsidRPr="00B072C7">
                    <w:rPr>
                      <w:rFonts w:ascii="Courier New" w:hAnsi="Courier New"/>
                      <w:sz w:val="20"/>
                    </w:rPr>
                    <w:t>1</w:t>
                  </w:r>
                </w:p>
              </w:tc>
            </w:tr>
          </w:tbl>
          <w:p w:rsidR="004B34BB" w:rsidRPr="00AC385E" w:rsidRDefault="004B34B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37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AC385E" w:rsidRDefault="006765DC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Using the generic stack pseudocode to the right, what is the last value popped?</w:t>
            </w:r>
          </w:p>
          <w:p w:rsidR="004B34BB" w:rsidRPr="00AC385E" w:rsidRDefault="004B34BB" w:rsidP="004A4FA3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4A4FA3">
              <w:rPr>
                <w:rFonts w:ascii="Courier New" w:hAnsi="Courier New" w:cs="Courier New"/>
                <w:sz w:val="20"/>
              </w:rPr>
              <w:t>2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B.</w:t>
            </w:r>
            <w:r w:rsidRPr="00AC385E">
              <w:rPr>
                <w:sz w:val="20"/>
              </w:rPr>
              <w:tab/>
            </w:r>
            <w:r w:rsidR="004A4FA3">
              <w:rPr>
                <w:rFonts w:ascii="Courier New" w:hAnsi="Courier New" w:cs="Courier New"/>
                <w:sz w:val="20"/>
              </w:rPr>
              <w:t>8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C.</w:t>
            </w:r>
            <w:r w:rsidRPr="00AC385E">
              <w:rPr>
                <w:sz w:val="20"/>
              </w:rPr>
              <w:tab/>
            </w:r>
            <w:r w:rsidR="004A4FA3">
              <w:rPr>
                <w:rFonts w:ascii="Courier New" w:hAnsi="Courier New" w:cs="Courier New"/>
                <w:sz w:val="20"/>
              </w:rPr>
              <w:t>7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D.</w:t>
            </w:r>
            <w:r w:rsidRPr="00AC385E">
              <w:rPr>
                <w:sz w:val="20"/>
              </w:rPr>
              <w:tab/>
            </w:r>
            <w:r w:rsidR="004A4FA3">
              <w:rPr>
                <w:rFonts w:ascii="Courier New" w:hAnsi="Courier New" w:cs="Courier New"/>
                <w:sz w:val="20"/>
              </w:rPr>
              <w:t>4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  <w:t>E.</w:t>
            </w:r>
            <w:r w:rsidRPr="00AC385E">
              <w:rPr>
                <w:sz w:val="20"/>
              </w:rPr>
              <w:tab/>
            </w:r>
            <w:r w:rsidR="004A4FA3">
              <w:rPr>
                <w:rFonts w:ascii="Courier New" w:hAnsi="Courier New" w:cs="Courier New"/>
                <w:sz w:val="20"/>
              </w:rPr>
              <w:t>9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Default="00AB7E26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6765DC">
              <w:rPr>
                <w:rFonts w:ascii="Courier New" w:hAnsi="Courier New"/>
                <w:sz w:val="20"/>
              </w:rPr>
              <w:t>Push 4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Push 2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Push 4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Push 5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Push 8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Pop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Push 7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Pop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Pop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Pop</w:t>
            </w:r>
          </w:p>
          <w:p w:rsidR="004A4FA3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Push 6</w:t>
            </w:r>
          </w:p>
          <w:p w:rsidR="006765DC" w:rsidRPr="00AC385E" w:rsidRDefault="004A4FA3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Push 9</w:t>
            </w:r>
            <w:r w:rsidR="00AB7E26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RPr="00AC385E" w:rsidTr="00AB7E26">
        <w:tc>
          <w:tcPr>
            <w:tcW w:w="5868" w:type="dxa"/>
          </w:tcPr>
          <w:p w:rsidR="004B34BB" w:rsidRPr="00AC385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14C57" w:rsidRPr="00AC385E">
              <w:rPr>
                <w:rFonts w:ascii="Arial" w:hAnsi="Arial"/>
                <w:color w:val="FFFFFF"/>
                <w:sz w:val="16"/>
                <w:highlight w:val="black"/>
              </w:rPr>
              <w:t>38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B34BB" w:rsidRPr="006765DC" w:rsidRDefault="006765DC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is </w:t>
            </w:r>
            <w:r>
              <w:rPr>
                <w:b/>
                <w:sz w:val="20"/>
                <w:u w:val="single"/>
              </w:rPr>
              <w:t>NOT</w:t>
            </w:r>
            <w:r>
              <w:rPr>
                <w:sz w:val="20"/>
              </w:rPr>
              <w:t xml:space="preserve"> a valid path in the graph to the right?</w:t>
            </w:r>
          </w:p>
          <w:p w:rsidR="00AB7E26" w:rsidRDefault="004B34BB" w:rsidP="00F552A8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A.</w:t>
            </w:r>
            <w:r w:rsidRPr="00AC385E">
              <w:rPr>
                <w:sz w:val="20"/>
              </w:rPr>
              <w:tab/>
            </w:r>
            <w:r w:rsidR="00F552A8">
              <w:rPr>
                <w:rFonts w:ascii="Courier New" w:hAnsi="Courier New" w:cs="Courier New"/>
                <w:sz w:val="20"/>
              </w:rPr>
              <w:t>ABED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4B34BB" w:rsidP="00F552A8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B.</w:t>
            </w:r>
            <w:r w:rsidRPr="00AC385E">
              <w:rPr>
                <w:sz w:val="20"/>
              </w:rPr>
              <w:tab/>
            </w:r>
            <w:r w:rsidR="00F552A8">
              <w:rPr>
                <w:rFonts w:ascii="Courier New" w:hAnsi="Courier New" w:cs="Courier New"/>
                <w:sz w:val="20"/>
              </w:rPr>
              <w:t>CBEC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4B34BB" w:rsidP="00F552A8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C.</w:t>
            </w:r>
            <w:r w:rsidRPr="00AC385E">
              <w:rPr>
                <w:sz w:val="20"/>
              </w:rPr>
              <w:tab/>
            </w:r>
            <w:r w:rsidR="00F552A8">
              <w:rPr>
                <w:rFonts w:ascii="Courier New" w:hAnsi="Courier New" w:cs="Courier New"/>
                <w:sz w:val="20"/>
              </w:rPr>
              <w:t>DECE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AB7E26" w:rsidRDefault="004B34BB" w:rsidP="00F552A8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AC385E">
              <w:rPr>
                <w:sz w:val="20"/>
              </w:rPr>
              <w:t>D.</w:t>
            </w:r>
            <w:r w:rsidRPr="00AC385E">
              <w:rPr>
                <w:sz w:val="20"/>
              </w:rPr>
              <w:tab/>
            </w:r>
            <w:r w:rsidR="00F552A8">
              <w:rPr>
                <w:rFonts w:ascii="Courier New" w:hAnsi="Courier New" w:cs="Courier New"/>
                <w:sz w:val="20"/>
              </w:rPr>
              <w:t>ABCB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  <w:r w:rsidRPr="00AC385E">
              <w:rPr>
                <w:sz w:val="20"/>
              </w:rPr>
              <w:tab/>
            </w:r>
          </w:p>
          <w:p w:rsidR="004B34BB" w:rsidRPr="00AC385E" w:rsidRDefault="004B34BB" w:rsidP="00F552A8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AC385E">
              <w:rPr>
                <w:sz w:val="20"/>
              </w:rPr>
              <w:t>E.</w:t>
            </w:r>
            <w:r w:rsidRPr="00AC385E">
              <w:rPr>
                <w:sz w:val="20"/>
              </w:rPr>
              <w:tab/>
            </w:r>
            <w:r w:rsidR="00F552A8">
              <w:rPr>
                <w:rFonts w:ascii="Courier New" w:hAnsi="Courier New" w:cs="Courier New"/>
                <w:sz w:val="20"/>
              </w:rPr>
              <w:t>DECB</w:t>
            </w: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Default="0036709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1910080</wp:posOffset>
                      </wp:positionH>
                      <wp:positionV relativeFrom="paragraph">
                        <wp:posOffset>100330</wp:posOffset>
                      </wp:positionV>
                      <wp:extent cx="333375" cy="342900"/>
                      <wp:effectExtent l="0" t="0" r="0" b="0"/>
                      <wp:wrapNone/>
                      <wp:docPr id="17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52A8" w:rsidRDefault="00F552A8" w:rsidP="00F552A8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150.4pt;margin-top:7.9pt;width:26.2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">
                      <v:textbox>
                        <w:txbxContent>
                          <w:p w:rsidR="00F552A8" w:rsidRDefault="00F552A8" w:rsidP="00F552A8"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106045</wp:posOffset>
                      </wp:positionV>
                      <wp:extent cx="333375" cy="342900"/>
                      <wp:effectExtent l="0" t="0" r="0" b="0"/>
                      <wp:wrapNone/>
                      <wp:docPr id="16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52A8" w:rsidRDefault="00F552A8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7" style="position:absolute;margin-left:22.9pt;margin-top:8.35pt;width:26.25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">
                      <v:textbox>
                        <w:txbxContent>
                          <w:p w:rsidR="00F552A8" w:rsidRDefault="00F552A8"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765DC" w:rsidRDefault="0036709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112395</wp:posOffset>
                      </wp:positionV>
                      <wp:extent cx="333375" cy="342900"/>
                      <wp:effectExtent l="0" t="0" r="0" b="0"/>
                      <wp:wrapNone/>
                      <wp:docPr id="15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52A8" w:rsidRDefault="00F552A8" w:rsidP="00F552A8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8" style="position:absolute;margin-left:85.65pt;margin-top:8.85pt;width:26.25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">
                      <v:textbox>
                        <w:txbxContent>
                          <w:p w:rsidR="00F552A8" w:rsidRDefault="00F552A8" w:rsidP="00F552A8"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765DC" w:rsidRDefault="0036709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1411605</wp:posOffset>
                      </wp:positionH>
                      <wp:positionV relativeFrom="paragraph">
                        <wp:posOffset>-3175</wp:posOffset>
                      </wp:positionV>
                      <wp:extent cx="510540" cy="66675"/>
                      <wp:effectExtent l="0" t="0" r="0" b="0"/>
                      <wp:wrapNone/>
                      <wp:docPr id="1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10540" cy="66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BD78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111.15pt;margin-top:-.25pt;width:40.2pt;height:5.2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-1270</wp:posOffset>
                      </wp:positionV>
                      <wp:extent cx="463550" cy="123825"/>
                      <wp:effectExtent l="0" t="0" r="0" b="0"/>
                      <wp:wrapNone/>
                      <wp:docPr id="1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3550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70800" id="AutoShape 13" o:spid="_x0000_s1026" type="#_x0000_t32" style="position:absolute;margin-left:49.4pt;margin-top:-.1pt;width:36.5pt;height: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  <w:p w:rsidR="006765DC" w:rsidRDefault="0036709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5715</wp:posOffset>
                      </wp:positionV>
                      <wp:extent cx="47625" cy="270510"/>
                      <wp:effectExtent l="0" t="0" r="0" b="0"/>
                      <wp:wrapNone/>
                      <wp:docPr id="1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625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D7B52" id="AutoShape 18" o:spid="_x0000_s1026" type="#_x0000_t32" style="position:absolute;margin-left:29.35pt;margin-top:.45pt;width:3.75pt;height:21.3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5715</wp:posOffset>
                      </wp:positionV>
                      <wp:extent cx="0" cy="270510"/>
                      <wp:effectExtent l="0" t="0" r="0" b="0"/>
                      <wp:wrapNone/>
                      <wp:docPr id="1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1947D" id="AutoShape 15" o:spid="_x0000_s1026" type="#_x0000_t32" style="position:absolute;margin-left:164.35pt;margin-top:.45pt;width:0;height:21.3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73660</wp:posOffset>
                      </wp:positionV>
                      <wp:extent cx="542925" cy="266700"/>
                      <wp:effectExtent l="0" t="0" r="0" b="0"/>
                      <wp:wrapNone/>
                      <wp:docPr id="10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9C8ED" id="AutoShape 14" o:spid="_x0000_s1026" type="#_x0000_t32" style="position:absolute;margin-left:110.35pt;margin-top:5.8pt;width:42.7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6765DC" w:rsidRDefault="0036709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138430</wp:posOffset>
                      </wp:positionV>
                      <wp:extent cx="333375" cy="342900"/>
                      <wp:effectExtent l="0" t="0" r="0" b="0"/>
                      <wp:wrapNone/>
                      <wp:docPr id="9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52A8" w:rsidRDefault="00F552A8" w:rsidP="00F552A8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9" style="position:absolute;margin-left:150.15pt;margin-top:10.9pt;width:26.25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">
                      <v:textbox>
                        <w:txbxContent>
                          <w:p w:rsidR="00F552A8" w:rsidRDefault="00F552A8" w:rsidP="00F552A8"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765DC" w:rsidRDefault="0036709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3810</wp:posOffset>
                      </wp:positionV>
                      <wp:extent cx="333375" cy="342900"/>
                      <wp:effectExtent l="0" t="0" r="0" b="0"/>
                      <wp:wrapNone/>
                      <wp:docPr id="8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52A8" w:rsidRDefault="00F552A8" w:rsidP="00F552A8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30" style="position:absolute;margin-left:14.4pt;margin-top:.3pt;width:26.2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">
                      <v:textbox>
                        <w:txbxContent>
                          <w:p w:rsidR="00F552A8" w:rsidRDefault="00F552A8" w:rsidP="00F552A8"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765DC" w:rsidRDefault="0036709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13970</wp:posOffset>
                      </wp:positionV>
                      <wp:extent cx="1390650" cy="19050"/>
                      <wp:effectExtent l="0" t="0" r="0" b="0"/>
                      <wp:wrapNone/>
                      <wp:docPr id="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7E221" id="AutoShape 17" o:spid="_x0000_s1026" type="#_x0000_t32" style="position:absolute;margin-left:40.9pt;margin-top:1.1pt;width:109.5pt;height: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">
                      <v:stroke startarrow="block" endarrow="block"/>
                    </v:shape>
                  </w:pict>
                </mc:Fallback>
              </mc:AlternateContent>
            </w:r>
          </w:p>
          <w:p w:rsidR="006765DC" w:rsidRPr="00AC385E" w:rsidRDefault="006765DC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641936" w:rsidRPr="00AC385E" w:rsidTr="00AB7E26">
        <w:tc>
          <w:tcPr>
            <w:tcW w:w="10638" w:type="dxa"/>
            <w:gridSpan w:val="2"/>
          </w:tcPr>
          <w:p w:rsidR="00641936" w:rsidRPr="00AC385E" w:rsidRDefault="0064193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39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641936" w:rsidRDefault="0064193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infix expression for the following prefix expression?</w:t>
            </w:r>
          </w:p>
          <w:p w:rsidR="00D840A4" w:rsidRDefault="00D840A4" w:rsidP="00D840A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jc w:val="center"/>
              <w:rPr>
                <w:sz w:val="20"/>
              </w:rPr>
            </w:pPr>
          </w:p>
          <w:p w:rsidR="00D840A4" w:rsidRDefault="00CF2481" w:rsidP="00D840A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jc w:val="center"/>
              <w:rPr>
                <w:sz w:val="22"/>
              </w:rPr>
            </w:pPr>
            <w:r w:rsidRPr="00D840A4">
              <w:rPr>
                <w:sz w:val="22"/>
              </w:rPr>
              <w:t>-+*SA*/ILOR</w:t>
            </w:r>
          </w:p>
          <w:p w:rsidR="00AB7E26" w:rsidRDefault="00AB7E26" w:rsidP="00D840A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jc w:val="center"/>
              <w:rPr>
                <w:sz w:val="22"/>
              </w:rPr>
            </w:pPr>
          </w:p>
          <w:p w:rsidR="00AB7E26" w:rsidRPr="00D840A4" w:rsidRDefault="00AB7E26" w:rsidP="00D840A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jc w:val="center"/>
              <w:rPr>
                <w:sz w:val="22"/>
              </w:rPr>
            </w:pPr>
          </w:p>
          <w:p w:rsidR="00641936" w:rsidRPr="00AC385E" w:rsidRDefault="00641936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  <w:tr w:rsidR="00D840A4" w:rsidRPr="00AC385E" w:rsidTr="00AB7E26">
        <w:tc>
          <w:tcPr>
            <w:tcW w:w="10638" w:type="dxa"/>
            <w:gridSpan w:val="2"/>
          </w:tcPr>
          <w:p w:rsidR="00D840A4" w:rsidRPr="00AC385E" w:rsidRDefault="00D840A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AC385E"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Pr="00AC385E">
              <w:rPr>
                <w:rFonts w:ascii="Arial" w:hAnsi="Arial"/>
                <w:color w:val="FFFFFF"/>
                <w:sz w:val="16"/>
                <w:highlight w:val="black"/>
              </w:rPr>
              <w:t>40</w:t>
            </w:r>
            <w:r w:rsidRPr="00AC385E">
              <w:rPr>
                <w:rFonts w:ascii="Arial" w:hAnsi="Arial"/>
                <w:sz w:val="16"/>
                <w:highlight w:val="black"/>
              </w:rPr>
              <w:t xml:space="preserve"> xx</w:t>
            </w:r>
            <w:r w:rsidRPr="00AC385E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D840A4" w:rsidRDefault="00D840A4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</w:p>
          <w:p w:rsidR="00D840A4" w:rsidRDefault="00D840A4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  <w:r>
              <w:rPr>
                <w:sz w:val="20"/>
              </w:rPr>
              <w:t>What is the decimal equivalent of the 8 bit value</w:t>
            </w:r>
            <w:r w:rsidR="00625CA1">
              <w:rPr>
                <w:sz w:val="20"/>
              </w:rPr>
              <w:t xml:space="preserve"> of 11100101</w:t>
            </w:r>
            <w:r w:rsidR="000B1FA6">
              <w:rPr>
                <w:sz w:val="20"/>
                <w:vertAlign w:val="subscript"/>
              </w:rPr>
              <w:t>2</w:t>
            </w:r>
            <w:r w:rsidR="000B1FA6">
              <w:rPr>
                <w:sz w:val="20"/>
              </w:rPr>
              <w:t>?</w:t>
            </w:r>
          </w:p>
          <w:p w:rsidR="00AB7E26" w:rsidRDefault="00AB7E26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</w:p>
          <w:p w:rsidR="00AB7E26" w:rsidRDefault="00AB7E26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</w:p>
          <w:p w:rsidR="00AB7E26" w:rsidRDefault="00AB7E26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</w:p>
          <w:p w:rsidR="00AB7E26" w:rsidRPr="000B1FA6" w:rsidRDefault="00AB7E26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</w:p>
          <w:p w:rsidR="00625CA1" w:rsidRDefault="00625CA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</w:p>
          <w:p w:rsidR="00625CA1" w:rsidRDefault="00625CA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</w:p>
          <w:p w:rsidR="00D840A4" w:rsidRPr="00AC385E" w:rsidRDefault="00D840A4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AC385E">
              <w:rPr>
                <w:rFonts w:ascii="Courier New" w:hAnsi="Courier New" w:cs="Courier New"/>
                <w:sz w:val="20"/>
              </w:rPr>
              <w:fldChar w:fldCharType="begin"/>
            </w:r>
            <w:r w:rsidRPr="00AC385E">
              <w:rPr>
                <w:rFonts w:ascii="Courier New" w:hAnsi="Courier New" w:cs="Courier New"/>
                <w:sz w:val="20"/>
              </w:rPr>
              <w:instrText xml:space="preserve">  </w:instrText>
            </w:r>
            <w:r w:rsidRPr="00AC385E"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</w:tbl>
    <w:p w:rsidR="007B4026" w:rsidRPr="00AC385E" w:rsidRDefault="007B4026">
      <w:pPr>
        <w:tabs>
          <w:tab w:val="clear" w:pos="432"/>
          <w:tab w:val="clear" w:pos="720"/>
          <w:tab w:val="clear" w:pos="1008"/>
          <w:tab w:val="clear" w:pos="2880"/>
        </w:tabs>
        <w:rPr>
          <w:rFonts w:ascii="Arial" w:hAnsi="Arial"/>
          <w:sz w:val="18"/>
        </w:rPr>
      </w:pPr>
    </w:p>
    <w:sectPr w:rsidR="007B4026" w:rsidRPr="00AC38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720" w:bottom="1166" w:left="99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859" w:rsidRDefault="009D4859">
      <w:r>
        <w:separator/>
      </w:r>
    </w:p>
  </w:endnote>
  <w:endnote w:type="continuationSeparator" w:id="0">
    <w:p w:rsidR="009D4859" w:rsidRDefault="009D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3C0" w:rsidRDefault="00F43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88798073"/>
  <w:p w:rsidR="00F433C0" w:rsidRPr="009F6503" w:rsidRDefault="00F433C0" w:rsidP="009F6503">
    <w:pPr>
      <w:pStyle w:val="Footer"/>
      <w:tabs>
        <w:tab w:val="clear" w:pos="4320"/>
        <w:tab w:val="clear" w:pos="8640"/>
        <w:tab w:val="right" w:pos="10350"/>
      </w:tabs>
      <w:rPr>
        <w:sz w:val="12"/>
      </w:rPr>
    </w:pPr>
    <w:r>
      <w:rPr>
        <w:sz w:val="16"/>
      </w:rPr>
      <w:fldChar w:fldCharType="begin"/>
    </w:r>
    <w:r w:rsidR="0036709B">
      <w:rPr>
        <w:sz w:val="16"/>
      </w:rPr>
      <w:instrText>HYPERLINK "mailto:cis@cistests.com"</w:instrText>
    </w:r>
    <w:r>
      <w:rPr>
        <w:sz w:val="16"/>
      </w:rPr>
      <w:fldChar w:fldCharType="separate"/>
    </w:r>
    <w:r w:rsidRPr="009F6503">
      <w:rPr>
        <w:sz w:val="16"/>
      </w:rPr>
      <w:t xml:space="preserve">© </w:t>
    </w:r>
    <w:r>
      <w:rPr>
        <w:sz w:val="16"/>
      </w:rPr>
      <w:fldChar w:fldCharType="end"/>
    </w:r>
    <w:bookmarkEnd w:id="1"/>
    <w:r w:rsidR="00AB7E26">
      <w:rPr>
        <w:sz w:val="16"/>
      </w:rPr>
      <w:t xml:space="preserve">A+ Computer Science </w:t>
    </w:r>
    <w:r w:rsidRPr="009F6503">
      <w:rPr>
        <w:sz w:val="16"/>
      </w:rPr>
      <w:t xml:space="preserve"> </w:t>
    </w:r>
    <w:hyperlink r:id="rId1" w:history="1">
      <w:r w:rsidRPr="00B72DBD">
        <w:rPr>
          <w:rStyle w:val="Hyperlink"/>
          <w:sz w:val="16"/>
        </w:rPr>
        <w:t>http://www.apluscompsci.com</w:t>
      </w:r>
    </w:hyperlink>
    <w:r w:rsidRPr="009F6503">
      <w:rPr>
        <w:sz w:val="16"/>
      </w:rPr>
      <w:t xml:space="preserve"> </w:t>
    </w:r>
    <w:r w:rsidRPr="009F6503">
      <w:rPr>
        <w:sz w:val="12"/>
      </w:rPr>
      <w:tab/>
    </w:r>
    <w:r w:rsidRPr="009F6503">
      <w:rPr>
        <w:sz w:val="16"/>
      </w:rPr>
      <w:t xml:space="preserve">Page </w:t>
    </w:r>
    <w:r>
      <w:rPr>
        <w:rStyle w:val="PageNumber"/>
        <w:sz w:val="16"/>
      </w:rPr>
      <w:fldChar w:fldCharType="begin"/>
    </w:r>
    <w:r w:rsidRPr="009F6503"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35E46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3C0" w:rsidRDefault="00F43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859" w:rsidRDefault="009D4859">
      <w:r>
        <w:separator/>
      </w:r>
    </w:p>
  </w:footnote>
  <w:footnote w:type="continuationSeparator" w:id="0">
    <w:p w:rsidR="009D4859" w:rsidRDefault="009D4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3C0" w:rsidRDefault="00F43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E6C" w:rsidRDefault="00951E6C" w:rsidP="00951E6C">
    <w:pPr>
      <w:pStyle w:val="Header"/>
      <w:rPr>
        <w:sz w:val="14"/>
      </w:rPr>
    </w:pPr>
    <w:r>
      <w:rPr>
        <w:sz w:val="14"/>
      </w:rPr>
      <w:t>APlus CompSci, LLC  2017-18   Test #14</w:t>
    </w:r>
  </w:p>
  <w:p w:rsidR="00F433C0" w:rsidRDefault="00F433C0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3C0" w:rsidRDefault="00F43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BB"/>
    <w:rsid w:val="000026F3"/>
    <w:rsid w:val="000223FF"/>
    <w:rsid w:val="000854DA"/>
    <w:rsid w:val="000919C9"/>
    <w:rsid w:val="00095C68"/>
    <w:rsid w:val="00096EA7"/>
    <w:rsid w:val="000A1217"/>
    <w:rsid w:val="000A44A4"/>
    <w:rsid w:val="000B1FA6"/>
    <w:rsid w:val="000D7638"/>
    <w:rsid w:val="000F1273"/>
    <w:rsid w:val="0010495C"/>
    <w:rsid w:val="001072F1"/>
    <w:rsid w:val="001109D2"/>
    <w:rsid w:val="00131710"/>
    <w:rsid w:val="001560E7"/>
    <w:rsid w:val="00187098"/>
    <w:rsid w:val="001A2AAD"/>
    <w:rsid w:val="001C28AD"/>
    <w:rsid w:val="00210650"/>
    <w:rsid w:val="00254048"/>
    <w:rsid w:val="00272FF0"/>
    <w:rsid w:val="0027488E"/>
    <w:rsid w:val="002760B8"/>
    <w:rsid w:val="00294FA5"/>
    <w:rsid w:val="002A1591"/>
    <w:rsid w:val="002D0330"/>
    <w:rsid w:val="002E1A0F"/>
    <w:rsid w:val="002E6B73"/>
    <w:rsid w:val="0033604A"/>
    <w:rsid w:val="00363C7B"/>
    <w:rsid w:val="0036709B"/>
    <w:rsid w:val="00385093"/>
    <w:rsid w:val="003B03C3"/>
    <w:rsid w:val="0040184A"/>
    <w:rsid w:val="00405D25"/>
    <w:rsid w:val="00446865"/>
    <w:rsid w:val="00463DF0"/>
    <w:rsid w:val="00476764"/>
    <w:rsid w:val="004868D0"/>
    <w:rsid w:val="004A4FA3"/>
    <w:rsid w:val="004A741D"/>
    <w:rsid w:val="004B34BB"/>
    <w:rsid w:val="004C449C"/>
    <w:rsid w:val="00516969"/>
    <w:rsid w:val="00531E11"/>
    <w:rsid w:val="00541BBE"/>
    <w:rsid w:val="005A061A"/>
    <w:rsid w:val="00625CA1"/>
    <w:rsid w:val="00641936"/>
    <w:rsid w:val="006765DC"/>
    <w:rsid w:val="00682FCB"/>
    <w:rsid w:val="006A2FDF"/>
    <w:rsid w:val="006B78AC"/>
    <w:rsid w:val="006F5A01"/>
    <w:rsid w:val="006F6900"/>
    <w:rsid w:val="00732A5D"/>
    <w:rsid w:val="00734162"/>
    <w:rsid w:val="00746F17"/>
    <w:rsid w:val="007A34FF"/>
    <w:rsid w:val="007B4026"/>
    <w:rsid w:val="008073E0"/>
    <w:rsid w:val="00815631"/>
    <w:rsid w:val="008158EF"/>
    <w:rsid w:val="00832E1C"/>
    <w:rsid w:val="00833D01"/>
    <w:rsid w:val="00840AC2"/>
    <w:rsid w:val="00850E36"/>
    <w:rsid w:val="008C0666"/>
    <w:rsid w:val="008E2F47"/>
    <w:rsid w:val="00903F11"/>
    <w:rsid w:val="009210A1"/>
    <w:rsid w:val="00951E6C"/>
    <w:rsid w:val="0097153B"/>
    <w:rsid w:val="00994285"/>
    <w:rsid w:val="009D4859"/>
    <w:rsid w:val="009E68A7"/>
    <w:rsid w:val="009F6503"/>
    <w:rsid w:val="00A14336"/>
    <w:rsid w:val="00A23B3A"/>
    <w:rsid w:val="00A35E46"/>
    <w:rsid w:val="00A45E5A"/>
    <w:rsid w:val="00A8336C"/>
    <w:rsid w:val="00AB7E26"/>
    <w:rsid w:val="00AC385E"/>
    <w:rsid w:val="00AE4762"/>
    <w:rsid w:val="00AE6906"/>
    <w:rsid w:val="00B072C7"/>
    <w:rsid w:val="00B10ED2"/>
    <w:rsid w:val="00B13D37"/>
    <w:rsid w:val="00B26692"/>
    <w:rsid w:val="00B47545"/>
    <w:rsid w:val="00B64F2A"/>
    <w:rsid w:val="00BA2582"/>
    <w:rsid w:val="00BA444C"/>
    <w:rsid w:val="00BE4120"/>
    <w:rsid w:val="00BF0D96"/>
    <w:rsid w:val="00C12DC5"/>
    <w:rsid w:val="00C553E6"/>
    <w:rsid w:val="00C9227E"/>
    <w:rsid w:val="00CA723D"/>
    <w:rsid w:val="00CD3723"/>
    <w:rsid w:val="00CF2481"/>
    <w:rsid w:val="00D14C57"/>
    <w:rsid w:val="00D313D3"/>
    <w:rsid w:val="00D32134"/>
    <w:rsid w:val="00D43F0C"/>
    <w:rsid w:val="00D7394F"/>
    <w:rsid w:val="00D840A4"/>
    <w:rsid w:val="00DA5251"/>
    <w:rsid w:val="00DA5A8A"/>
    <w:rsid w:val="00DB54E2"/>
    <w:rsid w:val="00DD3973"/>
    <w:rsid w:val="00DE2986"/>
    <w:rsid w:val="00E0727B"/>
    <w:rsid w:val="00E23834"/>
    <w:rsid w:val="00E2475E"/>
    <w:rsid w:val="00E25985"/>
    <w:rsid w:val="00E32555"/>
    <w:rsid w:val="00E32D2E"/>
    <w:rsid w:val="00E4410A"/>
    <w:rsid w:val="00E87C2A"/>
    <w:rsid w:val="00EC710C"/>
    <w:rsid w:val="00F433C0"/>
    <w:rsid w:val="00F552A8"/>
    <w:rsid w:val="00F7190A"/>
    <w:rsid w:val="00FD7D5A"/>
    <w:rsid w:val="00F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4E3F2"/>
  <w15:chartTrackingRefBased/>
  <w15:docId w15:val="{AD9720E0-6170-4637-981E-87AF2329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BE4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951E6C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luscompsci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\Application%20Data\Microsoft\Templates\Blank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8205-72CB-4F0D-AC99-929F456D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test</Template>
  <TotalTime>9</TotalTime>
  <Pages>6</Pages>
  <Words>1534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UIL Test Template</vt:lpstr>
    </vt:vector>
  </TitlesOfParts>
  <Manager>www.apluscompsci.com</Manager>
  <Company>www.apluscompsci.com</Company>
  <LinksUpToDate>false</LinksUpToDate>
  <CharactersWithSpaces>9410</CharactersWithSpaces>
  <SharedDoc>false</SharedDoc>
  <HyperlinkBase>www.apluscompsci.com</HyperlinkBase>
  <HLinks>
    <vt:vector size="12" baseType="variant">
      <vt:variant>
        <vt:i4>4653135</vt:i4>
      </vt:variant>
      <vt:variant>
        <vt:i4>3</vt:i4>
      </vt:variant>
      <vt:variant>
        <vt:i4>0</vt:i4>
      </vt:variant>
      <vt:variant>
        <vt:i4>5</vt:i4>
      </vt:variant>
      <vt:variant>
        <vt:lpwstr>http://www.apluscompsci.com/</vt:lpwstr>
      </vt:variant>
      <vt:variant>
        <vt:lpwstr/>
      </vt:variant>
      <vt:variant>
        <vt:i4>3276829</vt:i4>
      </vt:variant>
      <vt:variant>
        <vt:i4>0</vt:i4>
      </vt:variant>
      <vt:variant>
        <vt:i4>0</vt:i4>
      </vt:variant>
      <vt:variant>
        <vt:i4>5</vt:i4>
      </vt:variant>
      <vt:variant>
        <vt:lpwstr>mailto:cis@cistests.com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UIL Test Template</dc:title>
  <dc:subject>A+ Computer Science</dc:subject>
  <dc:creator>Stacey Armstrong</dc:creator>
  <cp:keywords>www.apluscompsci.com</cp:keywords>
  <dc:description>www.apluscompsci.com</dc:description>
  <cp:lastModifiedBy>Beck, Ronald D (MCHS)</cp:lastModifiedBy>
  <cp:revision>8</cp:revision>
  <cp:lastPrinted>2000-06-04T18:39:00Z</cp:lastPrinted>
  <dcterms:created xsi:type="dcterms:W3CDTF">2018-01-05T02:37:00Z</dcterms:created>
  <dcterms:modified xsi:type="dcterms:W3CDTF">2018-02-15T14:48:00Z</dcterms:modified>
  <cp:category>www.apluscompsci.com</cp:category>
</cp:coreProperties>
</file>